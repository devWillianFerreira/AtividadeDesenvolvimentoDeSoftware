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41B38615" w:rsidR="00372854" w:rsidRPr="00A25F6B" w:rsidRDefault="00D21EFA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ANÁLISE E DESENVOLVIMENTO DE SISTEMAS</w:t>
      </w:r>
    </w:p>
    <w:p w14:paraId="4D4686F4" w14:textId="02642450" w:rsidR="00E66E98" w:rsidRDefault="003E3FBB" w:rsidP="00E66E98">
      <w:pPr>
        <w:pStyle w:val="07-FolhadeRosto"/>
      </w:pPr>
      <w:r>
        <w:rPr>
          <w:b w:val="0"/>
          <w:sz w:val="28"/>
          <w:szCs w:val="28"/>
        </w:rPr>
        <w:t>FUNDAMENTOS DE DESENVOLVIMENTO DE SOFTWARE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6B14D5F8" w14:textId="78CBD4D3" w:rsidR="00D21EFA" w:rsidRPr="00F51F42" w:rsidRDefault="00D21EFA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lista 1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17949D48" w14:textId="6F0A8F95" w:rsidR="00A96CE3" w:rsidRPr="00372854" w:rsidRDefault="00994BB3" w:rsidP="00A96CE3">
      <w:pPr>
        <w:pStyle w:val="07-FolhadeRosto"/>
        <w:jc w:val="right"/>
        <w:rPr>
          <w:b w:val="0"/>
          <w:i/>
        </w:rPr>
      </w:pPr>
      <w:r w:rsidRPr="00994BB3">
        <w:rPr>
          <w:b w:val="0"/>
        </w:rPr>
        <w:t>WILLIAN FERREIRA GOMES AGUILAR - 4976233</w:t>
      </w: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5F814418" w14:textId="77777777" w:rsidR="00994BB3" w:rsidRPr="007A5DEA" w:rsidRDefault="00994BB3" w:rsidP="00994BB3">
      <w:pPr>
        <w:pStyle w:val="07-FolhadeRosto"/>
        <w:rPr>
          <w:b w:val="0"/>
        </w:rPr>
      </w:pPr>
      <w:r w:rsidRPr="007A5DEA">
        <w:rPr>
          <w:b w:val="0"/>
        </w:rPr>
        <w:t>MAUÁ – SÃO PAULO</w:t>
      </w:r>
    </w:p>
    <w:p w14:paraId="0B1103BD" w14:textId="7A3AD44A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B01500">
        <w:rPr>
          <w:b w:val="0"/>
        </w:rPr>
        <w:t>5</w:t>
      </w:r>
    </w:p>
    <w:p w14:paraId="26C93171" w14:textId="4E9673D1" w:rsidR="00323873" w:rsidRDefault="00323873" w:rsidP="00F248FE">
      <w:pPr>
        <w:pStyle w:val="07-FolhadeRosto"/>
        <w:jc w:val="both"/>
        <w:rPr>
          <w:b w:val="0"/>
          <w:caps w:val="0"/>
        </w:rPr>
      </w:pPr>
    </w:p>
    <w:p w14:paraId="65CB3DF1" w14:textId="77777777" w:rsidR="00D21EFA" w:rsidRDefault="00D21EFA">
      <w:pPr>
        <w:jc w:val="left"/>
      </w:pPr>
      <w:r>
        <w:rPr>
          <w:b/>
          <w:caps/>
        </w:rPr>
        <w:br w:type="page"/>
      </w:r>
    </w:p>
    <w:p w14:paraId="75FDF4D6" w14:textId="11DDD2A5" w:rsidR="00D21EFA" w:rsidRPr="00D21EFA" w:rsidRDefault="00D21EFA" w:rsidP="00D21EFA">
      <w:pPr>
        <w:pStyle w:val="07-FolhadeRosto"/>
        <w:rPr>
          <w:bCs/>
          <w:caps w:val="0"/>
        </w:rPr>
      </w:pPr>
      <w:r w:rsidRPr="00D21EFA">
        <w:rPr>
          <w:bCs/>
          <w:caps w:val="0"/>
        </w:rPr>
        <w:lastRenderedPageBreak/>
        <w:t>CADERNO DE RESPOSTAS</w:t>
      </w:r>
    </w:p>
    <w:p w14:paraId="154EFD19" w14:textId="51A275A4" w:rsidR="00D21EFA" w:rsidRDefault="00D21EFA" w:rsidP="00D21EFA">
      <w:pPr>
        <w:jc w:val="center"/>
        <w:rPr>
          <w:b/>
          <w:bCs/>
        </w:rPr>
      </w:pPr>
      <w:r>
        <w:rPr>
          <w:b/>
          <w:bCs/>
        </w:rPr>
        <w:t xml:space="preserve">Lista </w:t>
      </w:r>
      <w:r w:rsidR="00113E38">
        <w:rPr>
          <w:b/>
          <w:bCs/>
        </w:rPr>
        <w:t>2</w:t>
      </w:r>
    </w:p>
    <w:p w14:paraId="12506C32" w14:textId="77777777" w:rsidR="00D21EFA" w:rsidRDefault="00D21EFA" w:rsidP="00D21EFA">
      <w:pPr>
        <w:rPr>
          <w:b/>
          <w:bCs/>
        </w:rPr>
      </w:pPr>
    </w:p>
    <w:p w14:paraId="08461652" w14:textId="77358413" w:rsidR="00113E38" w:rsidRPr="00BA0C9A" w:rsidRDefault="00113E38" w:rsidP="00113E38">
      <w:pPr>
        <w:rPr>
          <w:b/>
          <w:bCs/>
          <w:color w:val="FF0000"/>
        </w:rPr>
      </w:pPr>
      <w:r w:rsidRPr="00BA0C9A">
        <w:rPr>
          <w:b/>
          <w:bCs/>
          <w:color w:val="FF0000"/>
        </w:rPr>
        <w:t>O que entregar: Colar o código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html</w:t>
      </w:r>
      <w:proofErr w:type="spellEnd"/>
      <w:r>
        <w:rPr>
          <w:b/>
          <w:bCs/>
          <w:color w:val="FF0000"/>
        </w:rPr>
        <w:t xml:space="preserve"> e </w:t>
      </w:r>
      <w:proofErr w:type="spellStart"/>
      <w:proofErr w:type="gramStart"/>
      <w:r>
        <w:rPr>
          <w:b/>
          <w:bCs/>
          <w:color w:val="FF0000"/>
        </w:rPr>
        <w:t>css</w:t>
      </w:r>
      <w:proofErr w:type="spellEnd"/>
      <w:r>
        <w:rPr>
          <w:b/>
          <w:bCs/>
          <w:color w:val="FF0000"/>
        </w:rPr>
        <w:t xml:space="preserve"> </w:t>
      </w:r>
      <w:r w:rsidRPr="00BA0C9A">
        <w:rPr>
          <w:b/>
          <w:bCs/>
          <w:color w:val="FF0000"/>
        </w:rPr>
        <w:t xml:space="preserve"> n</w:t>
      </w:r>
      <w:r>
        <w:rPr>
          <w:b/>
          <w:bCs/>
          <w:color w:val="FF0000"/>
        </w:rPr>
        <w:t>este</w:t>
      </w:r>
      <w:proofErr w:type="gramEnd"/>
      <w:r w:rsidRPr="00BA0C9A">
        <w:rPr>
          <w:b/>
          <w:bCs/>
          <w:color w:val="FF0000"/>
        </w:rPr>
        <w:t xml:space="preserve"> caderno de respostas </w:t>
      </w:r>
      <w:r>
        <w:rPr>
          <w:b/>
          <w:bCs/>
          <w:color w:val="FF0000"/>
        </w:rPr>
        <w:t xml:space="preserve">e o link do repositório </w:t>
      </w:r>
      <w:proofErr w:type="spellStart"/>
      <w:r>
        <w:rPr>
          <w:b/>
          <w:bCs/>
          <w:color w:val="FF0000"/>
        </w:rPr>
        <w:t>github</w:t>
      </w:r>
      <w:proofErr w:type="spellEnd"/>
      <w:r>
        <w:rPr>
          <w:b/>
          <w:bCs/>
          <w:color w:val="FF0000"/>
        </w:rPr>
        <w:t>(ou similar)</w:t>
      </w:r>
    </w:p>
    <w:p w14:paraId="16F7C233" w14:textId="77777777" w:rsidR="00113E38" w:rsidRDefault="00113E38" w:rsidP="00D21EFA">
      <w:pPr>
        <w:rPr>
          <w:b/>
          <w:bCs/>
        </w:rPr>
      </w:pPr>
    </w:p>
    <w:p w14:paraId="7D18D7EB" w14:textId="18CAC6F4" w:rsidR="00113E38" w:rsidRDefault="00113E38" w:rsidP="00D21EFA">
      <w:pPr>
        <w:rPr>
          <w:b/>
          <w:bCs/>
        </w:rPr>
      </w:pPr>
      <w:r>
        <w:rPr>
          <w:b/>
          <w:bCs/>
        </w:rPr>
        <w:t>LINK</w:t>
      </w:r>
    </w:p>
    <w:p w14:paraId="351E7048" w14:textId="77777777" w:rsidR="00113E38" w:rsidRDefault="00113E38" w:rsidP="00D21EFA">
      <w:pPr>
        <w:rPr>
          <w:b/>
          <w:bCs/>
        </w:rPr>
      </w:pPr>
    </w:p>
    <w:p w14:paraId="7FE534BA" w14:textId="3651F4BA" w:rsidR="00113E38" w:rsidRDefault="00113E38" w:rsidP="00D21EFA">
      <w:pPr>
        <w:rPr>
          <w:b/>
          <w:bCs/>
        </w:rPr>
      </w:pPr>
      <w:r w:rsidRPr="00113E38">
        <w:rPr>
          <w:b/>
          <w:bCs/>
          <w:highlight w:val="yellow"/>
        </w:rPr>
        <w:t xml:space="preserve">Cole aqui o link para sua página </w:t>
      </w:r>
      <w:proofErr w:type="spellStart"/>
      <w:r w:rsidRPr="00113E38">
        <w:rPr>
          <w:b/>
          <w:bCs/>
          <w:highlight w:val="yellow"/>
        </w:rPr>
        <w:t>html</w:t>
      </w:r>
      <w:proofErr w:type="spellEnd"/>
      <w:r w:rsidRPr="00113E38">
        <w:rPr>
          <w:b/>
          <w:bCs/>
          <w:highlight w:val="yellow"/>
        </w:rPr>
        <w:t xml:space="preserve"> no </w:t>
      </w:r>
      <w:proofErr w:type="spellStart"/>
      <w:proofErr w:type="gramStart"/>
      <w:r w:rsidRPr="00113E38">
        <w:rPr>
          <w:b/>
          <w:bCs/>
          <w:highlight w:val="yellow"/>
        </w:rPr>
        <w:t>github</w:t>
      </w:r>
      <w:proofErr w:type="spellEnd"/>
      <w:r w:rsidRPr="00113E38">
        <w:rPr>
          <w:b/>
          <w:bCs/>
          <w:highlight w:val="yellow"/>
        </w:rPr>
        <w:t>(</w:t>
      </w:r>
      <w:proofErr w:type="gramEnd"/>
      <w:r w:rsidRPr="00113E38">
        <w:rPr>
          <w:b/>
          <w:bCs/>
          <w:highlight w:val="yellow"/>
        </w:rPr>
        <w:t xml:space="preserve">ou similar) ou </w:t>
      </w:r>
      <w:proofErr w:type="spellStart"/>
      <w:r w:rsidRPr="00113E38">
        <w:rPr>
          <w:b/>
          <w:bCs/>
          <w:highlight w:val="yellow"/>
        </w:rPr>
        <w:t>codepen</w:t>
      </w:r>
      <w:proofErr w:type="spellEnd"/>
      <w:r w:rsidRPr="00113E38">
        <w:rPr>
          <w:b/>
          <w:bCs/>
          <w:highlight w:val="yellow"/>
        </w:rPr>
        <w:t>.</w:t>
      </w:r>
    </w:p>
    <w:p w14:paraId="6D1D3312" w14:textId="77777777" w:rsidR="00113E38" w:rsidRDefault="00113E38" w:rsidP="00D21EFA">
      <w:pPr>
        <w:rPr>
          <w:b/>
          <w:bCs/>
        </w:rPr>
      </w:pPr>
    </w:p>
    <w:p w14:paraId="0B392738" w14:textId="7C12BAF8" w:rsidR="00113E38" w:rsidRDefault="00113E38" w:rsidP="00D21EFA">
      <w:pPr>
        <w:rPr>
          <w:b/>
          <w:bCs/>
        </w:rPr>
      </w:pPr>
      <w:r>
        <w:rPr>
          <w:b/>
          <w:bCs/>
        </w:rPr>
        <w:t>HTML</w:t>
      </w:r>
    </w:p>
    <w:p w14:paraId="62A3A96B" w14:textId="77777777" w:rsidR="00113E38" w:rsidRDefault="00113E38" w:rsidP="00D21EFA">
      <w:pPr>
        <w:rPr>
          <w:b/>
          <w:bCs/>
        </w:rPr>
      </w:pPr>
    </w:p>
    <w:p w14:paraId="5FEADCFC" w14:textId="1ECAEAE3" w:rsidR="00994BB3" w:rsidRDefault="00994BB3" w:rsidP="00D21EFA">
      <w:pPr>
        <w:rPr>
          <w:b/>
          <w:bCs/>
          <w:color w:val="FF0000"/>
        </w:rPr>
      </w:pPr>
      <w:r>
        <w:rPr>
          <w:b/>
          <w:bCs/>
          <w:color w:val="FF0000"/>
        </w:rPr>
        <w:t>Home</w:t>
      </w:r>
    </w:p>
    <w:p w14:paraId="3EF725F3" w14:textId="77777777" w:rsidR="00994BB3" w:rsidRPr="00994BB3" w:rsidRDefault="00994BB3" w:rsidP="00D21EFA">
      <w:pPr>
        <w:rPr>
          <w:b/>
          <w:bCs/>
          <w:color w:val="FF0000"/>
        </w:rPr>
      </w:pPr>
    </w:p>
    <w:p w14:paraId="7054E4C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&lt;!DOCTYPE html&gt;</w:t>
      </w:r>
    </w:p>
    <w:p w14:paraId="03D8FCD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&lt;html lang="pt-</w:t>
      </w:r>
      <w:proofErr w:type="spellStart"/>
      <w:r w:rsidRPr="00994BB3">
        <w:rPr>
          <w:lang w:val="en-US"/>
        </w:rPr>
        <w:t>br</w:t>
      </w:r>
      <w:proofErr w:type="spellEnd"/>
      <w:r w:rsidRPr="00994BB3">
        <w:rPr>
          <w:lang w:val="en-US"/>
        </w:rPr>
        <w:t>"&gt;</w:t>
      </w:r>
    </w:p>
    <w:p w14:paraId="36694CA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&lt;head&gt;</w:t>
      </w:r>
    </w:p>
    <w:p w14:paraId="00AF710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&lt;meta charset="UTF-8" /&gt;</w:t>
      </w:r>
    </w:p>
    <w:p w14:paraId="658ED2E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&lt;meta name="viewport" content="width=device-width, initial-scale=1.0" /&gt;</w:t>
      </w:r>
    </w:p>
    <w:p w14:paraId="333DFA2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="https://fonts.googleapis.com" /&gt;</w:t>
      </w:r>
    </w:p>
    <w:p w14:paraId="6BB38B3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 xml:space="preserve">="https://fonts.gstatic.com" </w:t>
      </w:r>
      <w:proofErr w:type="spellStart"/>
      <w:r w:rsidRPr="00994BB3">
        <w:rPr>
          <w:lang w:val="en-US"/>
        </w:rPr>
        <w:t>crossorigin</w:t>
      </w:r>
      <w:proofErr w:type="spellEnd"/>
      <w:r w:rsidRPr="00994BB3">
        <w:rPr>
          <w:lang w:val="en-US"/>
        </w:rPr>
        <w:t xml:space="preserve"> /&gt;</w:t>
      </w:r>
    </w:p>
    <w:p w14:paraId="61F12C13" w14:textId="77777777" w:rsidR="00994BB3" w:rsidRPr="00994BB3" w:rsidRDefault="00994BB3" w:rsidP="00994BB3">
      <w:pPr>
        <w:rPr>
          <w:lang w:val="en-US"/>
        </w:rPr>
      </w:pPr>
    </w:p>
    <w:p w14:paraId="7C34C66A" w14:textId="77777777" w:rsidR="00994BB3" w:rsidRPr="00994BB3" w:rsidRDefault="00994BB3" w:rsidP="00994BB3">
      <w:r w:rsidRPr="00994BB3">
        <w:rPr>
          <w:lang w:val="en-US"/>
        </w:rPr>
        <w:t xml:space="preserve">    </w:t>
      </w:r>
      <w:proofErr w:type="gramStart"/>
      <w:r w:rsidRPr="00994BB3">
        <w:t>&lt;!--</w:t>
      </w:r>
      <w:proofErr w:type="gramEnd"/>
      <w:r w:rsidRPr="00994BB3">
        <w:t xml:space="preserve"> Importando </w:t>
      </w:r>
      <w:proofErr w:type="spellStart"/>
      <w:r w:rsidRPr="00994BB3">
        <w:t>font</w:t>
      </w:r>
      <w:proofErr w:type="spellEnd"/>
      <w:r w:rsidRPr="00994BB3">
        <w:t xml:space="preserve"> </w:t>
      </w:r>
      <w:proofErr w:type="spellStart"/>
      <w:r w:rsidRPr="00994BB3">
        <w:t>madimi-One</w:t>
      </w:r>
      <w:proofErr w:type="spellEnd"/>
      <w:r w:rsidRPr="00994BB3">
        <w:t xml:space="preserve"> do google </w:t>
      </w:r>
      <w:proofErr w:type="spellStart"/>
      <w:r w:rsidRPr="00994BB3">
        <w:t>Fonts</w:t>
      </w:r>
      <w:proofErr w:type="spellEnd"/>
      <w:r w:rsidRPr="00994BB3">
        <w:t xml:space="preserve"> --&gt;</w:t>
      </w:r>
    </w:p>
    <w:p w14:paraId="0FACD7D5" w14:textId="77777777" w:rsidR="00994BB3" w:rsidRPr="00994BB3" w:rsidRDefault="00994BB3" w:rsidP="00994BB3">
      <w:pPr>
        <w:rPr>
          <w:lang w:val="en-US"/>
        </w:rPr>
      </w:pPr>
      <w:r w:rsidRPr="00994BB3">
        <w:t xml:space="preserve">    </w:t>
      </w:r>
      <w:r w:rsidRPr="00994BB3">
        <w:rPr>
          <w:lang w:val="en-US"/>
        </w:rPr>
        <w:t>&lt;link</w:t>
      </w:r>
    </w:p>
    <w:p w14:paraId="74E0BBA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href="https://fonts.googleapis.com/css2?family=Madimi+One&amp;display=swap"</w:t>
      </w:r>
    </w:p>
    <w:p w14:paraId="6C8BD52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4B7C165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/&gt;</w:t>
      </w:r>
    </w:p>
    <w:p w14:paraId="7272398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spellStart"/>
      <w:proofErr w:type="gramEnd"/>
      <w:r w:rsidRPr="00994BB3">
        <w:rPr>
          <w:lang w:val="en-US"/>
        </w:rPr>
        <w:t>Importando</w:t>
      </w:r>
      <w:proofErr w:type="spellEnd"/>
      <w:r w:rsidRPr="00994BB3">
        <w:rPr>
          <w:lang w:val="en-US"/>
        </w:rPr>
        <w:t xml:space="preserve"> o 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 xml:space="preserve"> --&gt;</w:t>
      </w:r>
    </w:p>
    <w:p w14:paraId="23170C0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</w:t>
      </w:r>
    </w:p>
    <w:p w14:paraId="463428F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5A13E10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type="text/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"</w:t>
      </w:r>
    </w:p>
    <w:p w14:paraId="47AC687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/index.css"</w:t>
      </w:r>
    </w:p>
    <w:p w14:paraId="3C315DE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media="screen"</w:t>
      </w:r>
    </w:p>
    <w:p w14:paraId="4CED10C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/&gt;</w:t>
      </w:r>
    </w:p>
    <w:p w14:paraId="3DA8BD2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spellStart"/>
      <w:proofErr w:type="gramEnd"/>
      <w:r w:rsidRPr="00994BB3">
        <w:rPr>
          <w:lang w:val="en-US"/>
        </w:rPr>
        <w:t>Importando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Javascript</w:t>
      </w:r>
      <w:proofErr w:type="spellEnd"/>
      <w:r w:rsidRPr="00994BB3">
        <w:rPr>
          <w:lang w:val="en-US"/>
        </w:rPr>
        <w:t xml:space="preserve"> --&gt;</w:t>
      </w:r>
    </w:p>
    <w:p w14:paraId="0D6CDFA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&lt;script type="text/</w:t>
      </w:r>
      <w:proofErr w:type="spellStart"/>
      <w:r w:rsidRPr="00994BB3">
        <w:rPr>
          <w:lang w:val="en-US"/>
        </w:rPr>
        <w:t>javascript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="JS/index.js"&gt;&lt;/script&gt;</w:t>
      </w:r>
    </w:p>
    <w:p w14:paraId="24CDC245" w14:textId="77777777" w:rsidR="00994BB3" w:rsidRPr="00994BB3" w:rsidRDefault="00994BB3" w:rsidP="00994BB3">
      <w:r w:rsidRPr="00994BB3">
        <w:rPr>
          <w:lang w:val="en-US"/>
        </w:rPr>
        <w:t xml:space="preserve">    </w:t>
      </w:r>
      <w:r w:rsidRPr="00994BB3">
        <w:t>&lt;</w:t>
      </w:r>
      <w:proofErr w:type="spellStart"/>
      <w:r w:rsidRPr="00994BB3">
        <w:t>title</w:t>
      </w:r>
      <w:proofErr w:type="spellEnd"/>
      <w:r w:rsidRPr="00994BB3">
        <w:t>&gt;Atividade Desenvolvimento web&lt;/</w:t>
      </w:r>
      <w:proofErr w:type="spellStart"/>
      <w:r w:rsidRPr="00994BB3">
        <w:t>title</w:t>
      </w:r>
      <w:proofErr w:type="spellEnd"/>
      <w:r w:rsidRPr="00994BB3">
        <w:t>&gt;</w:t>
      </w:r>
    </w:p>
    <w:p w14:paraId="04A2A36B" w14:textId="77777777" w:rsidR="00994BB3" w:rsidRPr="00994BB3" w:rsidRDefault="00994BB3" w:rsidP="00994BB3">
      <w:pPr>
        <w:rPr>
          <w:lang w:val="en-US"/>
        </w:rPr>
      </w:pPr>
      <w:r w:rsidRPr="00994BB3">
        <w:t xml:space="preserve">  </w:t>
      </w:r>
      <w:r w:rsidRPr="00994BB3">
        <w:rPr>
          <w:lang w:val="en-US"/>
        </w:rPr>
        <w:t>&lt;/head&gt;</w:t>
      </w:r>
    </w:p>
    <w:p w14:paraId="6E63E4E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&lt;body&gt;</w:t>
      </w:r>
    </w:p>
    <w:p w14:paraId="0950A7F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gramEnd"/>
      <w:r w:rsidRPr="00994BB3">
        <w:rPr>
          <w:lang w:val="en-US"/>
        </w:rPr>
        <w:t>Nome: Willian Ferreira Gomes Aguilar</w:t>
      </w:r>
    </w:p>
    <w:p w14:paraId="76487DE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RU: 4976233</w:t>
      </w:r>
    </w:p>
    <w:p w14:paraId="5613ED1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--&gt;</w:t>
      </w:r>
    </w:p>
    <w:p w14:paraId="557AD508" w14:textId="77777777" w:rsidR="00994BB3" w:rsidRPr="00994BB3" w:rsidRDefault="00994BB3" w:rsidP="00994BB3">
      <w:pPr>
        <w:rPr>
          <w:lang w:val="en-US"/>
        </w:rPr>
      </w:pPr>
    </w:p>
    <w:p w14:paraId="644B79A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&lt;header&gt;</w:t>
      </w:r>
    </w:p>
    <w:p w14:paraId="3E87157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&lt;nav class="nav"&gt;</w:t>
      </w:r>
    </w:p>
    <w:p w14:paraId="5F507F7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&lt;span&gt; </w:t>
      </w:r>
      <w:proofErr w:type="spellStart"/>
      <w:r w:rsidRPr="00994BB3">
        <w:rPr>
          <w:lang w:val="en-US"/>
        </w:rPr>
        <w:t>Portifólio</w:t>
      </w:r>
      <w:proofErr w:type="spellEnd"/>
      <w:r w:rsidRPr="00994BB3">
        <w:rPr>
          <w:lang w:val="en-US"/>
        </w:rPr>
        <w:t>&lt;/span&gt;</w:t>
      </w:r>
    </w:p>
    <w:p w14:paraId="2E36689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&lt;div&gt;</w:t>
      </w:r>
    </w:p>
    <w:p w14:paraId="7856844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&lt;a class="center-nav"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="index.html"&gt;Home &lt;/a&gt;</w:t>
      </w:r>
    </w:p>
    <w:p w14:paraId="2A1E60F4" w14:textId="77777777" w:rsidR="00994BB3" w:rsidRPr="00994BB3" w:rsidRDefault="00994BB3" w:rsidP="00994BB3">
      <w:r w:rsidRPr="00994BB3">
        <w:rPr>
          <w:lang w:val="en-US"/>
        </w:rPr>
        <w:t xml:space="preserve">          </w:t>
      </w:r>
      <w:r w:rsidRPr="00994BB3">
        <w:t xml:space="preserve">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="integrantes.html"&gt;Integrantes &lt;/a&gt;</w:t>
      </w:r>
    </w:p>
    <w:p w14:paraId="6A7A4887" w14:textId="77777777" w:rsidR="00994BB3" w:rsidRPr="00994BB3" w:rsidRDefault="00994BB3" w:rsidP="00994BB3">
      <w:r w:rsidRPr="00994BB3">
        <w:t xml:space="preserve">         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="sobre.html"&gt;Sobre o Projeto &lt;/a&gt;</w:t>
      </w:r>
    </w:p>
    <w:p w14:paraId="703D65B7" w14:textId="77777777" w:rsidR="00994BB3" w:rsidRPr="00994BB3" w:rsidRDefault="00994BB3" w:rsidP="00994BB3">
      <w:r w:rsidRPr="00994BB3">
        <w:lastRenderedPageBreak/>
        <w:t xml:space="preserve">         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="tarefas.html"&gt;Tarefas &lt;/a&gt;</w:t>
      </w:r>
    </w:p>
    <w:p w14:paraId="7E74154A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r w:rsidRPr="00994BB3">
        <w:rPr>
          <w:lang w:val="en-US"/>
        </w:rPr>
        <w:t>&lt;/div&gt;</w:t>
      </w:r>
    </w:p>
    <w:p w14:paraId="4661A2C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&lt;/nav&gt;</w:t>
      </w:r>
    </w:p>
    <w:p w14:paraId="2AAF9A7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&lt;/header&gt;</w:t>
      </w:r>
    </w:p>
    <w:p w14:paraId="2DC5BB12" w14:textId="77777777" w:rsidR="00994BB3" w:rsidRPr="00994BB3" w:rsidRDefault="00994BB3" w:rsidP="00994BB3">
      <w:pPr>
        <w:rPr>
          <w:lang w:val="en-US"/>
        </w:rPr>
      </w:pPr>
    </w:p>
    <w:p w14:paraId="15A6745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&lt;div class="index"&gt;</w:t>
      </w:r>
    </w:p>
    <w:p w14:paraId="2DC9D61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&lt;div class="container-left"&gt;</w:t>
      </w:r>
    </w:p>
    <w:p w14:paraId="3326275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&lt;h1&gt;HI, </w:t>
      </w:r>
      <w:proofErr w:type="spellStart"/>
      <w:r w:rsidRPr="00994BB3">
        <w:rPr>
          <w:lang w:val="en-US"/>
        </w:rPr>
        <w:t>i´m</w:t>
      </w:r>
      <w:proofErr w:type="spellEnd"/>
      <w:r w:rsidRPr="00994BB3">
        <w:rPr>
          <w:lang w:val="en-US"/>
        </w:rPr>
        <w:t xml:space="preserve"> </w:t>
      </w:r>
      <w:proofErr w:type="gramStart"/>
      <w:r w:rsidRPr="00994BB3">
        <w:rPr>
          <w:lang w:val="en-US"/>
        </w:rPr>
        <w:t>Willian!&lt;</w:t>
      </w:r>
      <w:proofErr w:type="gramEnd"/>
      <w:r w:rsidRPr="00994BB3">
        <w:rPr>
          <w:lang w:val="en-US"/>
        </w:rPr>
        <w:t>/h1&gt;</w:t>
      </w:r>
    </w:p>
    <w:p w14:paraId="59BEF96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 xml:space="preserve">="Images/Waving Hand Light Skin </w:t>
      </w:r>
      <w:proofErr w:type="spellStart"/>
      <w:r w:rsidRPr="00994BB3">
        <w:rPr>
          <w:lang w:val="en-US"/>
        </w:rPr>
        <w:t>Tone.svg</w:t>
      </w:r>
      <w:proofErr w:type="spellEnd"/>
      <w:r w:rsidRPr="00994BB3">
        <w:rPr>
          <w:lang w:val="en-US"/>
        </w:rPr>
        <w:t>" /&gt;</w:t>
      </w:r>
    </w:p>
    <w:p w14:paraId="0E73FB35" w14:textId="77777777" w:rsidR="00994BB3" w:rsidRPr="00994BB3" w:rsidRDefault="00994BB3" w:rsidP="00994BB3">
      <w:r w:rsidRPr="00994BB3">
        <w:rPr>
          <w:lang w:val="en-US"/>
        </w:rPr>
        <w:t xml:space="preserve">      </w:t>
      </w:r>
      <w:r w:rsidRPr="00994BB3">
        <w:t>&lt;/</w:t>
      </w:r>
      <w:proofErr w:type="spellStart"/>
      <w:r w:rsidRPr="00994BB3">
        <w:t>div</w:t>
      </w:r>
      <w:proofErr w:type="spellEnd"/>
      <w:r w:rsidRPr="00994BB3">
        <w:t>&gt;</w:t>
      </w:r>
    </w:p>
    <w:p w14:paraId="1278D89A" w14:textId="77777777" w:rsidR="00994BB3" w:rsidRPr="00994BB3" w:rsidRDefault="00994BB3" w:rsidP="00994BB3">
      <w:r w:rsidRPr="00994BB3">
        <w:t xml:space="preserve">      </w:t>
      </w:r>
      <w:proofErr w:type="gramStart"/>
      <w:r w:rsidRPr="00994BB3">
        <w:t>&lt;!--</w:t>
      </w:r>
      <w:proofErr w:type="gramEnd"/>
      <w:r w:rsidRPr="00994BB3">
        <w:t xml:space="preserve"> testo depois do Título --&gt;</w:t>
      </w:r>
    </w:p>
    <w:p w14:paraId="411A5633" w14:textId="77777777" w:rsidR="00994BB3" w:rsidRPr="00994BB3" w:rsidRDefault="00994BB3" w:rsidP="00994BB3">
      <w:r w:rsidRPr="00994BB3">
        <w:t xml:space="preserve">      &lt;h3&gt;Estudante em Análise e Desenvolvimento de Sistemas&lt;/h3&gt;</w:t>
      </w:r>
    </w:p>
    <w:p w14:paraId="2A69BC98" w14:textId="77777777" w:rsidR="00994BB3" w:rsidRPr="00994BB3" w:rsidRDefault="00994BB3" w:rsidP="00994BB3">
      <w:r w:rsidRPr="00994BB3">
        <w:t xml:space="preserve">      &lt;</w:t>
      </w:r>
      <w:proofErr w:type="spellStart"/>
      <w:r w:rsidRPr="00994BB3">
        <w:t>br</w:t>
      </w:r>
      <w:proofErr w:type="spellEnd"/>
      <w:r w:rsidRPr="00994BB3">
        <w:t xml:space="preserve"> /&gt;</w:t>
      </w:r>
    </w:p>
    <w:p w14:paraId="3574D36F" w14:textId="77777777" w:rsidR="00994BB3" w:rsidRPr="00994BB3" w:rsidRDefault="00994BB3" w:rsidP="00994BB3">
      <w:r w:rsidRPr="00994BB3">
        <w:t xml:space="preserve">      &lt;h4&gt;</w:t>
      </w:r>
    </w:p>
    <w:p w14:paraId="5DE01659" w14:textId="77777777" w:rsidR="00994BB3" w:rsidRPr="00994BB3" w:rsidRDefault="00994BB3" w:rsidP="00994BB3">
      <w:r w:rsidRPr="00994BB3">
        <w:t xml:space="preserve">        Olá, muito </w:t>
      </w:r>
      <w:proofErr w:type="gramStart"/>
      <w:r w:rsidRPr="00994BB3">
        <w:t>prazer!&lt;</w:t>
      </w:r>
      <w:proofErr w:type="spellStart"/>
      <w:proofErr w:type="gramEnd"/>
      <w:r w:rsidRPr="00994BB3">
        <w:t>br</w:t>
      </w:r>
      <w:proofErr w:type="spellEnd"/>
      <w:r w:rsidRPr="00994BB3">
        <w:t xml:space="preserve"> /&gt;Sou o Willian como você viu ali em cima </w:t>
      </w:r>
      <w:proofErr w:type="spellStart"/>
      <w:r w:rsidRPr="00994BB3">
        <w:t>hehe</w:t>
      </w:r>
      <w:proofErr w:type="spellEnd"/>
      <w:r w:rsidRPr="00994BB3">
        <w:t>.&lt;</w:t>
      </w:r>
      <w:proofErr w:type="spellStart"/>
      <w:r w:rsidRPr="00994BB3">
        <w:t>br</w:t>
      </w:r>
      <w:proofErr w:type="spellEnd"/>
      <w:r w:rsidRPr="00994BB3">
        <w:t xml:space="preserve"> /&gt;Sou</w:t>
      </w:r>
    </w:p>
    <w:p w14:paraId="78C64A0B" w14:textId="77777777" w:rsidR="00994BB3" w:rsidRPr="00994BB3" w:rsidRDefault="00994BB3" w:rsidP="00994BB3">
      <w:r w:rsidRPr="00994BB3">
        <w:t xml:space="preserve">        entusiasta e curioso por novas tecnologias desde criança. Vivo em busca</w:t>
      </w:r>
    </w:p>
    <w:p w14:paraId="6A136F8B" w14:textId="77777777" w:rsidR="00994BB3" w:rsidRPr="00994BB3" w:rsidRDefault="00994BB3" w:rsidP="00994BB3">
      <w:r w:rsidRPr="00994BB3">
        <w:t xml:space="preserve">        de aprendizagem e desenvolvimento de minhas habilidades na programação.</w:t>
      </w:r>
    </w:p>
    <w:p w14:paraId="06AB28E7" w14:textId="77777777" w:rsidR="00994BB3" w:rsidRPr="00994BB3" w:rsidRDefault="00994BB3" w:rsidP="00994BB3">
      <w:r w:rsidRPr="00994BB3">
        <w:t xml:space="preserve">        &lt;</w:t>
      </w:r>
      <w:proofErr w:type="spellStart"/>
      <w:proofErr w:type="gramStart"/>
      <w:r w:rsidRPr="00994BB3">
        <w:t>br</w:t>
      </w:r>
      <w:proofErr w:type="spellEnd"/>
      <w:r w:rsidRPr="00994BB3">
        <w:t xml:space="preserve"> /&gt;Acredito</w:t>
      </w:r>
      <w:proofErr w:type="gramEnd"/>
      <w:r w:rsidRPr="00994BB3">
        <w:t xml:space="preserve"> que todos temos um momento certo para as coisas, eu quero</w:t>
      </w:r>
    </w:p>
    <w:p w14:paraId="6F4CCDA1" w14:textId="77777777" w:rsidR="00994BB3" w:rsidRPr="00994BB3" w:rsidRDefault="00994BB3" w:rsidP="00994BB3">
      <w:r w:rsidRPr="00994BB3">
        <w:t xml:space="preserve">        aproveitar o momento que estou vivendo e explorar o máximo que</w:t>
      </w:r>
    </w:p>
    <w:p w14:paraId="70797DAA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proofErr w:type="spellStart"/>
      <w:r w:rsidRPr="00994BB3">
        <w:rPr>
          <w:lang w:val="en-US"/>
        </w:rPr>
        <w:t>conseguir</w:t>
      </w:r>
      <w:proofErr w:type="spellEnd"/>
      <w:r w:rsidRPr="00994BB3">
        <w:rPr>
          <w:lang w:val="en-US"/>
        </w:rPr>
        <w:t>.</w:t>
      </w:r>
    </w:p>
    <w:p w14:paraId="7FD6DD6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&lt;/h4&gt;</w:t>
      </w:r>
    </w:p>
    <w:p w14:paraId="70F912A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&lt;div class="container-right"&gt;</w:t>
      </w:r>
    </w:p>
    <w:p w14:paraId="1E4EA21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="Images/pixeltrue-web-development-1 1.svg" alt="Home" /&gt;</w:t>
      </w:r>
    </w:p>
    <w:p w14:paraId="49ABF53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&lt;/div&gt;</w:t>
      </w:r>
    </w:p>
    <w:p w14:paraId="64EBEC3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&lt;/div&gt;</w:t>
      </w:r>
    </w:p>
    <w:p w14:paraId="49D0F52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&lt;footer class="footer"&gt;</w:t>
      </w:r>
    </w:p>
    <w:p w14:paraId="7058F151" w14:textId="77777777" w:rsidR="00994BB3" w:rsidRPr="00994BB3" w:rsidRDefault="00994BB3" w:rsidP="00994BB3">
      <w:r w:rsidRPr="00994BB3">
        <w:rPr>
          <w:lang w:val="en-US"/>
        </w:rPr>
        <w:t xml:space="preserve">      </w:t>
      </w:r>
      <w:r w:rsidRPr="00994BB3">
        <w:t>&lt;h3&gt;Desenvolvido por Willian&lt;/h3&gt;</w:t>
      </w:r>
    </w:p>
    <w:p w14:paraId="1F2E93B5" w14:textId="77777777" w:rsidR="00994BB3" w:rsidRPr="00994BB3" w:rsidRDefault="00994BB3" w:rsidP="00994BB3">
      <w:r w:rsidRPr="00994BB3">
        <w:t xml:space="preserve">    &lt;/</w:t>
      </w:r>
      <w:proofErr w:type="spellStart"/>
      <w:r w:rsidRPr="00994BB3">
        <w:t>footer</w:t>
      </w:r>
      <w:proofErr w:type="spellEnd"/>
      <w:r w:rsidRPr="00994BB3">
        <w:t>&gt;</w:t>
      </w:r>
    </w:p>
    <w:p w14:paraId="58E55427" w14:textId="77777777" w:rsidR="00994BB3" w:rsidRPr="00994BB3" w:rsidRDefault="00994BB3" w:rsidP="00994BB3">
      <w:r w:rsidRPr="00994BB3">
        <w:t xml:space="preserve">  &lt;/body&gt;</w:t>
      </w:r>
    </w:p>
    <w:p w14:paraId="5F4336EC" w14:textId="70DA4E5B" w:rsidR="00994BB3" w:rsidRDefault="00994BB3" w:rsidP="00994BB3">
      <w:r w:rsidRPr="00994BB3">
        <w:t>&lt;/</w:t>
      </w:r>
      <w:proofErr w:type="spellStart"/>
      <w:r w:rsidRPr="00994BB3">
        <w:t>html</w:t>
      </w:r>
      <w:proofErr w:type="spellEnd"/>
      <w:r w:rsidRPr="00994BB3">
        <w:t>&gt;</w:t>
      </w:r>
    </w:p>
    <w:p w14:paraId="4D5232BC" w14:textId="77777777" w:rsidR="00994BB3" w:rsidRDefault="00994BB3" w:rsidP="00994BB3"/>
    <w:p w14:paraId="420E635D" w14:textId="5809FAEB" w:rsidR="00994BB3" w:rsidRDefault="00994BB3" w:rsidP="00994BB3">
      <w:pPr>
        <w:rPr>
          <w:b/>
          <w:bCs/>
          <w:color w:val="FF0000"/>
          <w:lang w:val="en-US"/>
        </w:rPr>
      </w:pPr>
      <w:proofErr w:type="spellStart"/>
      <w:r w:rsidRPr="00994BB3">
        <w:rPr>
          <w:b/>
          <w:bCs/>
          <w:color w:val="FF0000"/>
          <w:lang w:val="en-US"/>
        </w:rPr>
        <w:t>Integrantes</w:t>
      </w:r>
      <w:proofErr w:type="spellEnd"/>
    </w:p>
    <w:p w14:paraId="37E31DFA" w14:textId="77777777" w:rsidR="00994BB3" w:rsidRPr="00994BB3" w:rsidRDefault="00994BB3" w:rsidP="00994BB3">
      <w:pPr>
        <w:rPr>
          <w:b/>
          <w:bCs/>
          <w:color w:val="FF0000"/>
          <w:lang w:val="en-US"/>
        </w:rPr>
      </w:pPr>
    </w:p>
    <w:p w14:paraId="0AB9AC8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&lt;!DOCTYPE html&gt;</w:t>
      </w:r>
    </w:p>
    <w:p w14:paraId="101D559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&lt;html lang="pt-</w:t>
      </w:r>
      <w:proofErr w:type="spellStart"/>
      <w:r w:rsidRPr="00994BB3">
        <w:rPr>
          <w:lang w:val="en-US"/>
        </w:rPr>
        <w:t>br</w:t>
      </w:r>
      <w:proofErr w:type="spellEnd"/>
      <w:r w:rsidRPr="00994BB3">
        <w:rPr>
          <w:lang w:val="en-US"/>
        </w:rPr>
        <w:t>"&gt;</w:t>
      </w:r>
    </w:p>
    <w:p w14:paraId="50688C4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&lt;head&gt;</w:t>
      </w:r>
    </w:p>
    <w:p w14:paraId="55DAF34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&lt;meta charset="UTF-8" /&gt;</w:t>
      </w:r>
    </w:p>
    <w:p w14:paraId="4BB5044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&lt;meta name="viewport" content="width=device-width, initial-scale=1.0" /&gt;</w:t>
      </w:r>
    </w:p>
    <w:p w14:paraId="7A71E4D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="https://fonts.googleapis.com" /&gt;</w:t>
      </w:r>
    </w:p>
    <w:p w14:paraId="7E641BA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 xml:space="preserve">="https://fonts.gstatic.com" </w:t>
      </w:r>
      <w:proofErr w:type="spellStart"/>
      <w:r w:rsidRPr="00994BB3">
        <w:rPr>
          <w:lang w:val="en-US"/>
        </w:rPr>
        <w:t>crossorigin</w:t>
      </w:r>
      <w:proofErr w:type="spellEnd"/>
      <w:r w:rsidRPr="00994BB3">
        <w:rPr>
          <w:lang w:val="en-US"/>
        </w:rPr>
        <w:t xml:space="preserve"> /&gt;</w:t>
      </w:r>
    </w:p>
    <w:p w14:paraId="618523D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</w:t>
      </w:r>
    </w:p>
    <w:p w14:paraId="4BBCD10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href="https://fonts.googleapis.com/css2?family=Madimi+One&amp;display=swap"</w:t>
      </w:r>
    </w:p>
    <w:p w14:paraId="25AC2F9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59ABA912" w14:textId="77777777" w:rsidR="00994BB3" w:rsidRPr="00994BB3" w:rsidRDefault="00994BB3" w:rsidP="00994BB3">
      <w:r w:rsidRPr="00994BB3">
        <w:rPr>
          <w:lang w:val="en-US"/>
        </w:rPr>
        <w:t xml:space="preserve">    </w:t>
      </w:r>
      <w:r w:rsidRPr="00994BB3">
        <w:t>/&gt;</w:t>
      </w:r>
    </w:p>
    <w:p w14:paraId="29820E3A" w14:textId="77777777" w:rsidR="00994BB3" w:rsidRPr="00994BB3" w:rsidRDefault="00994BB3" w:rsidP="00994BB3">
      <w:pPr>
        <w:rPr>
          <w:lang w:val="en-US"/>
        </w:rPr>
      </w:pPr>
      <w:r w:rsidRPr="00994BB3">
        <w:t xml:space="preserve">    </w:t>
      </w:r>
      <w:r w:rsidRPr="00994BB3">
        <w:rPr>
          <w:lang w:val="en-US"/>
        </w:rPr>
        <w:t>&lt;link</w:t>
      </w:r>
    </w:p>
    <w:p w14:paraId="7D68961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3053EEF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type="text/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"</w:t>
      </w:r>
    </w:p>
    <w:p w14:paraId="1F0258B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/index.css"</w:t>
      </w:r>
    </w:p>
    <w:p w14:paraId="38120AB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media="screen"</w:t>
      </w:r>
    </w:p>
    <w:p w14:paraId="27311A9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/&gt;</w:t>
      </w:r>
    </w:p>
    <w:p w14:paraId="21D5069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lastRenderedPageBreak/>
        <w:t xml:space="preserve">    &lt;script type="text/</w:t>
      </w:r>
      <w:proofErr w:type="spellStart"/>
      <w:r w:rsidRPr="00994BB3">
        <w:rPr>
          <w:lang w:val="en-US"/>
        </w:rPr>
        <w:t>javascript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="JS/index.js"&gt;&lt;/script&gt;</w:t>
      </w:r>
    </w:p>
    <w:p w14:paraId="046AA780" w14:textId="77777777" w:rsidR="00994BB3" w:rsidRPr="00994BB3" w:rsidRDefault="00994BB3" w:rsidP="00994BB3">
      <w:r w:rsidRPr="00994BB3">
        <w:rPr>
          <w:lang w:val="en-US"/>
        </w:rPr>
        <w:t xml:space="preserve">    </w:t>
      </w:r>
      <w:r w:rsidRPr="00994BB3">
        <w:t>&lt;</w:t>
      </w:r>
      <w:proofErr w:type="spellStart"/>
      <w:r w:rsidRPr="00994BB3">
        <w:t>title</w:t>
      </w:r>
      <w:proofErr w:type="spellEnd"/>
      <w:r w:rsidRPr="00994BB3">
        <w:t>&gt;Atividade Desenvolvimento web&lt;/</w:t>
      </w:r>
      <w:proofErr w:type="spellStart"/>
      <w:r w:rsidRPr="00994BB3">
        <w:t>title</w:t>
      </w:r>
      <w:proofErr w:type="spellEnd"/>
      <w:r w:rsidRPr="00994BB3">
        <w:t>&gt;</w:t>
      </w:r>
    </w:p>
    <w:p w14:paraId="0AA88869" w14:textId="77777777" w:rsidR="00994BB3" w:rsidRPr="00994BB3" w:rsidRDefault="00994BB3" w:rsidP="00994BB3">
      <w:pPr>
        <w:rPr>
          <w:lang w:val="en-US"/>
        </w:rPr>
      </w:pPr>
      <w:r w:rsidRPr="00994BB3">
        <w:t xml:space="preserve">  </w:t>
      </w:r>
      <w:r w:rsidRPr="00994BB3">
        <w:rPr>
          <w:lang w:val="en-US"/>
        </w:rPr>
        <w:t>&lt;/head&gt;</w:t>
      </w:r>
    </w:p>
    <w:p w14:paraId="7E85CC6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&lt;body&gt;</w:t>
      </w:r>
    </w:p>
    <w:p w14:paraId="6DFE93D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gramEnd"/>
      <w:r w:rsidRPr="00994BB3">
        <w:rPr>
          <w:lang w:val="en-US"/>
        </w:rPr>
        <w:t>Nome: Willian Ferreira Gomes Aguilar</w:t>
      </w:r>
    </w:p>
    <w:p w14:paraId="5A7A301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RU: 4976233</w:t>
      </w:r>
    </w:p>
    <w:p w14:paraId="1C94AB5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--&gt;</w:t>
      </w:r>
    </w:p>
    <w:p w14:paraId="0E7EFF0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&lt;header&gt;</w:t>
      </w:r>
    </w:p>
    <w:p w14:paraId="390A8D2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&lt;nav class="nav"&gt;</w:t>
      </w:r>
    </w:p>
    <w:p w14:paraId="64D4FFC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&lt;span&gt; </w:t>
      </w:r>
      <w:proofErr w:type="spellStart"/>
      <w:r w:rsidRPr="00994BB3">
        <w:rPr>
          <w:lang w:val="en-US"/>
        </w:rPr>
        <w:t>Portifólio</w:t>
      </w:r>
      <w:proofErr w:type="spellEnd"/>
      <w:r w:rsidRPr="00994BB3">
        <w:rPr>
          <w:lang w:val="en-US"/>
        </w:rPr>
        <w:t>&lt;/span&gt;</w:t>
      </w:r>
    </w:p>
    <w:p w14:paraId="5A66735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&lt;div&gt;</w:t>
      </w:r>
    </w:p>
    <w:p w14:paraId="276424A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&lt;a class="center-nav"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="index.html"&gt;Home &lt;/a&gt;</w:t>
      </w:r>
    </w:p>
    <w:p w14:paraId="47DEF628" w14:textId="77777777" w:rsidR="00994BB3" w:rsidRPr="00994BB3" w:rsidRDefault="00994BB3" w:rsidP="00994BB3">
      <w:r w:rsidRPr="00994BB3">
        <w:rPr>
          <w:lang w:val="en-US"/>
        </w:rPr>
        <w:t xml:space="preserve">          </w:t>
      </w:r>
      <w:r w:rsidRPr="00994BB3">
        <w:t xml:space="preserve">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="integrantes.html"&gt;Integrantes &lt;/a&gt;</w:t>
      </w:r>
    </w:p>
    <w:p w14:paraId="4F962E0D" w14:textId="77777777" w:rsidR="00994BB3" w:rsidRPr="00994BB3" w:rsidRDefault="00994BB3" w:rsidP="00994BB3">
      <w:r w:rsidRPr="00994BB3">
        <w:t xml:space="preserve">         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="sobre.html"&gt;Sobre o Projeto &lt;/a&gt;</w:t>
      </w:r>
    </w:p>
    <w:p w14:paraId="4F719A8A" w14:textId="77777777" w:rsidR="00994BB3" w:rsidRPr="00994BB3" w:rsidRDefault="00994BB3" w:rsidP="00994BB3">
      <w:r w:rsidRPr="00994BB3">
        <w:t xml:space="preserve">         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="tarefas.html"&gt;Tarefas &lt;/a&gt;</w:t>
      </w:r>
    </w:p>
    <w:p w14:paraId="54427699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r w:rsidRPr="00994BB3">
        <w:rPr>
          <w:lang w:val="en-US"/>
        </w:rPr>
        <w:t>&lt;/div&gt;</w:t>
      </w:r>
    </w:p>
    <w:p w14:paraId="14CCBCF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&lt;/nav&gt;</w:t>
      </w:r>
    </w:p>
    <w:p w14:paraId="0D79894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&lt;/header&gt;</w:t>
      </w:r>
    </w:p>
    <w:p w14:paraId="0A950C58" w14:textId="77777777" w:rsidR="00994BB3" w:rsidRPr="00994BB3" w:rsidRDefault="00994BB3" w:rsidP="00994BB3">
      <w:pPr>
        <w:rPr>
          <w:lang w:val="en-US"/>
        </w:rPr>
      </w:pPr>
    </w:p>
    <w:p w14:paraId="1307366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&lt;div class="</w:t>
      </w:r>
      <w:proofErr w:type="spellStart"/>
      <w:r w:rsidRPr="00994BB3">
        <w:rPr>
          <w:lang w:val="en-US"/>
        </w:rPr>
        <w:t>integrantes</w:t>
      </w:r>
      <w:proofErr w:type="spellEnd"/>
      <w:r w:rsidRPr="00994BB3">
        <w:rPr>
          <w:lang w:val="en-US"/>
        </w:rPr>
        <w:t>"&gt;</w:t>
      </w:r>
    </w:p>
    <w:p w14:paraId="16BDF9BD" w14:textId="77777777" w:rsidR="00994BB3" w:rsidRPr="00994BB3" w:rsidRDefault="00994BB3" w:rsidP="00994BB3">
      <w:r w:rsidRPr="00994BB3">
        <w:rPr>
          <w:lang w:val="en-US"/>
        </w:rPr>
        <w:t xml:space="preserve">      </w:t>
      </w:r>
      <w:r w:rsidRPr="00994BB3">
        <w:t>&lt;h1&gt;Integrantes&lt;/h1&gt;</w:t>
      </w:r>
    </w:p>
    <w:p w14:paraId="11227A9D" w14:textId="77777777" w:rsidR="00994BB3" w:rsidRPr="00994BB3" w:rsidRDefault="00994BB3" w:rsidP="00994BB3">
      <w:r w:rsidRPr="00994BB3">
        <w:t xml:space="preserve">      &lt;h4&gt;&lt;/h4&gt;</w:t>
      </w:r>
    </w:p>
    <w:p w14:paraId="72C6A04A" w14:textId="77777777" w:rsidR="00994BB3" w:rsidRPr="00994BB3" w:rsidRDefault="00994BB3" w:rsidP="00994BB3">
      <w:r w:rsidRPr="00994BB3">
        <w:t xml:space="preserve">      Olá, sou Willian&lt;</w:t>
      </w:r>
      <w:proofErr w:type="spellStart"/>
      <w:r w:rsidRPr="00994BB3">
        <w:t>br</w:t>
      </w:r>
      <w:proofErr w:type="spellEnd"/>
      <w:r w:rsidRPr="00994BB3">
        <w:t xml:space="preserve"> /&gt;</w:t>
      </w:r>
    </w:p>
    <w:p w14:paraId="49002D1F" w14:textId="77777777" w:rsidR="00994BB3" w:rsidRPr="00994BB3" w:rsidRDefault="00994BB3" w:rsidP="00994BB3">
      <w:r w:rsidRPr="00994BB3">
        <w:t xml:space="preserve">      Moro em São Paulo e tenho 20 </w:t>
      </w:r>
      <w:proofErr w:type="gramStart"/>
      <w:r w:rsidRPr="00994BB3">
        <w:t>Anos.&lt;</w:t>
      </w:r>
      <w:proofErr w:type="spellStart"/>
      <w:proofErr w:type="gramEnd"/>
      <w:r w:rsidRPr="00994BB3">
        <w:t>br</w:t>
      </w:r>
      <w:proofErr w:type="spellEnd"/>
      <w:r w:rsidRPr="00994BB3">
        <w:t xml:space="preserve"> /&gt;</w:t>
      </w:r>
    </w:p>
    <w:p w14:paraId="26CFCA04" w14:textId="77777777" w:rsidR="00994BB3" w:rsidRPr="00994BB3" w:rsidRDefault="00994BB3" w:rsidP="00994BB3">
      <w:r w:rsidRPr="00994BB3">
        <w:t xml:space="preserve">      &lt;</w:t>
      </w:r>
      <w:proofErr w:type="spellStart"/>
      <w:r w:rsidRPr="00994BB3">
        <w:t>br</w:t>
      </w:r>
      <w:proofErr w:type="spellEnd"/>
      <w:r w:rsidRPr="00994BB3">
        <w:t xml:space="preserve"> /&gt;</w:t>
      </w:r>
    </w:p>
    <w:p w14:paraId="0C85C76F" w14:textId="77777777" w:rsidR="00994BB3" w:rsidRPr="00994BB3" w:rsidRDefault="00994BB3" w:rsidP="00994BB3"/>
    <w:p w14:paraId="0340A7D9" w14:textId="77777777" w:rsidR="00994BB3" w:rsidRPr="00994BB3" w:rsidRDefault="00994BB3" w:rsidP="00994BB3">
      <w:r w:rsidRPr="00994BB3">
        <w:t xml:space="preserve">      Sou uma pessoa que ama esportes e sempre tenta ficar por dentro das</w:t>
      </w:r>
    </w:p>
    <w:p w14:paraId="6273DDFC" w14:textId="77777777" w:rsidR="00994BB3" w:rsidRPr="00994BB3" w:rsidRDefault="00994BB3" w:rsidP="00994BB3">
      <w:r w:rsidRPr="00994BB3">
        <w:t xml:space="preserve">      novidades, mas o que mais acompanho é futebol. Gosto de tecnologia desde</w:t>
      </w:r>
    </w:p>
    <w:p w14:paraId="1218088F" w14:textId="77777777" w:rsidR="00994BB3" w:rsidRPr="00994BB3" w:rsidRDefault="00994BB3" w:rsidP="00994BB3">
      <w:r w:rsidRPr="00994BB3">
        <w:t xml:space="preserve">      pequeno, atualmente estou estudando bastante programação e tentando entrar</w:t>
      </w:r>
    </w:p>
    <w:p w14:paraId="3F0D11AB" w14:textId="77777777" w:rsidR="00994BB3" w:rsidRPr="00994BB3" w:rsidRDefault="00994BB3" w:rsidP="00994BB3">
      <w:r w:rsidRPr="00994BB3">
        <w:t xml:space="preserve">      na área. Um dos meus hobbys preferidos é ir na academia, algo que se</w:t>
      </w:r>
    </w:p>
    <w:p w14:paraId="736B9E0A" w14:textId="77777777" w:rsidR="00994BB3" w:rsidRPr="00994BB3" w:rsidRDefault="00994BB3" w:rsidP="00994BB3">
      <w:r w:rsidRPr="00994BB3">
        <w:t xml:space="preserve">      tornou essencial para minha vida. Gosto de ver filmes e séries e passo a</w:t>
      </w:r>
    </w:p>
    <w:p w14:paraId="029AEC6F" w14:textId="77777777" w:rsidR="00994BB3" w:rsidRPr="00994BB3" w:rsidRDefault="00994BB3" w:rsidP="00994BB3">
      <w:r w:rsidRPr="00994BB3">
        <w:t xml:space="preserve">      maioria do tempo no dia a dia ouvindo musica</w:t>
      </w:r>
    </w:p>
    <w:p w14:paraId="0C6D091D" w14:textId="77777777" w:rsidR="00994BB3" w:rsidRPr="00994BB3" w:rsidRDefault="00994BB3" w:rsidP="00994BB3">
      <w:r w:rsidRPr="00994BB3">
        <w:t xml:space="preserve">      &lt;a</w:t>
      </w:r>
    </w:p>
    <w:p w14:paraId="4E034626" w14:textId="77777777" w:rsidR="00994BB3" w:rsidRPr="00994BB3" w:rsidRDefault="00994BB3" w:rsidP="00994BB3">
      <w:r w:rsidRPr="00994BB3">
        <w:t xml:space="preserve">        </w:t>
      </w:r>
      <w:proofErr w:type="spellStart"/>
      <w:r w:rsidRPr="00994BB3">
        <w:t>href</w:t>
      </w:r>
      <w:proofErr w:type="spellEnd"/>
      <w:r w:rsidRPr="00994BB3">
        <w:t>="https://github.com/</w:t>
      </w:r>
      <w:proofErr w:type="spellStart"/>
      <w:r w:rsidRPr="00994BB3">
        <w:t>devWillianFerreira</w:t>
      </w:r>
      <w:proofErr w:type="spellEnd"/>
      <w:r w:rsidRPr="00994BB3">
        <w:t>"</w:t>
      </w:r>
    </w:p>
    <w:p w14:paraId="6EA6FB81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r w:rsidRPr="00994BB3">
        <w:rPr>
          <w:lang w:val="en-US"/>
        </w:rPr>
        <w:t>target="_blank"</w:t>
      </w:r>
    </w:p>
    <w:p w14:paraId="170B815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class="button-link"</w:t>
      </w:r>
    </w:p>
    <w:p w14:paraId="2F6ED694" w14:textId="77777777" w:rsidR="00994BB3" w:rsidRPr="00994BB3" w:rsidRDefault="00994BB3" w:rsidP="00994BB3">
      <w:r w:rsidRPr="00994BB3">
        <w:rPr>
          <w:lang w:val="en-US"/>
        </w:rPr>
        <w:t xml:space="preserve">      </w:t>
      </w:r>
      <w:r w:rsidRPr="00994BB3">
        <w:t>&gt;</w:t>
      </w:r>
    </w:p>
    <w:p w14:paraId="4A2AC707" w14:textId="77777777" w:rsidR="00994BB3" w:rsidRPr="00994BB3" w:rsidRDefault="00994BB3" w:rsidP="00994BB3">
      <w:r w:rsidRPr="00994BB3">
        <w:t xml:space="preserve">        &lt;h1&gt;</w:t>
      </w:r>
      <w:proofErr w:type="spellStart"/>
      <w:r w:rsidRPr="00994BB3">
        <w:t>Github</w:t>
      </w:r>
      <w:proofErr w:type="spellEnd"/>
      <w:r w:rsidRPr="00994BB3">
        <w:t>&lt;/h1&gt;</w:t>
      </w:r>
    </w:p>
    <w:p w14:paraId="66223A85" w14:textId="77777777" w:rsidR="00994BB3" w:rsidRPr="00994BB3" w:rsidRDefault="00994BB3" w:rsidP="00994BB3">
      <w:r w:rsidRPr="00994BB3">
        <w:t xml:space="preserve">      &lt;/a&gt;</w:t>
      </w:r>
    </w:p>
    <w:p w14:paraId="4A2BFE7F" w14:textId="77777777" w:rsidR="00994BB3" w:rsidRPr="00994BB3" w:rsidRDefault="00994BB3" w:rsidP="00994BB3">
      <w:r w:rsidRPr="00994BB3">
        <w:t xml:space="preserve">      &lt;a</w:t>
      </w:r>
    </w:p>
    <w:p w14:paraId="14CF237C" w14:textId="77777777" w:rsidR="00994BB3" w:rsidRPr="00994BB3" w:rsidRDefault="00994BB3" w:rsidP="00994BB3">
      <w:r w:rsidRPr="00994BB3">
        <w:t xml:space="preserve">        </w:t>
      </w:r>
      <w:proofErr w:type="spellStart"/>
      <w:r w:rsidRPr="00994BB3">
        <w:t>href</w:t>
      </w:r>
      <w:proofErr w:type="spellEnd"/>
      <w:r w:rsidRPr="00994BB3">
        <w:t>="https://www.linkedin.com/in/</w:t>
      </w:r>
      <w:proofErr w:type="spellStart"/>
      <w:r w:rsidRPr="00994BB3">
        <w:t>willianferreiragomesaguilar</w:t>
      </w:r>
      <w:proofErr w:type="spellEnd"/>
      <w:r w:rsidRPr="00994BB3">
        <w:t>/"</w:t>
      </w:r>
    </w:p>
    <w:p w14:paraId="6990FB40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r w:rsidRPr="00994BB3">
        <w:rPr>
          <w:lang w:val="en-US"/>
        </w:rPr>
        <w:t>target="_blank"</w:t>
      </w:r>
    </w:p>
    <w:p w14:paraId="7A03B0B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class="button-link"</w:t>
      </w:r>
    </w:p>
    <w:p w14:paraId="7A9F875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&gt;</w:t>
      </w:r>
    </w:p>
    <w:p w14:paraId="55170DA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&lt;h1&gt;</w:t>
      </w:r>
      <w:proofErr w:type="spellStart"/>
      <w:r w:rsidRPr="00994BB3">
        <w:rPr>
          <w:lang w:val="en-US"/>
        </w:rPr>
        <w:t>Linkedin</w:t>
      </w:r>
      <w:proofErr w:type="spellEnd"/>
      <w:r w:rsidRPr="00994BB3">
        <w:rPr>
          <w:lang w:val="en-US"/>
        </w:rPr>
        <w:t>&lt;/h1&gt;</w:t>
      </w:r>
    </w:p>
    <w:p w14:paraId="7073E12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&lt;/a&gt;</w:t>
      </w:r>
    </w:p>
    <w:p w14:paraId="2890E64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&lt;div class="</w:t>
      </w:r>
      <w:proofErr w:type="spellStart"/>
      <w:r w:rsidRPr="00994BB3">
        <w:rPr>
          <w:lang w:val="en-US"/>
        </w:rPr>
        <w:t>hobbys</w:t>
      </w:r>
      <w:proofErr w:type="spellEnd"/>
      <w:r w:rsidRPr="00994BB3">
        <w:rPr>
          <w:lang w:val="en-US"/>
        </w:rPr>
        <w:t>"&gt;</w:t>
      </w:r>
    </w:p>
    <w:p w14:paraId="59DE7D9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&lt;h1&gt;HOBBYS&lt;/h1&gt;</w:t>
      </w:r>
    </w:p>
    <w:p w14:paraId="47840CB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&lt;div class="</w:t>
      </w:r>
      <w:proofErr w:type="spellStart"/>
      <w:r w:rsidRPr="00994BB3">
        <w:rPr>
          <w:lang w:val="en-US"/>
        </w:rPr>
        <w:t>hobbys</w:t>
      </w:r>
      <w:proofErr w:type="spellEnd"/>
      <w:r w:rsidRPr="00994BB3">
        <w:rPr>
          <w:lang w:val="en-US"/>
        </w:rPr>
        <w:t>-items"&gt;</w:t>
      </w:r>
    </w:p>
    <w:p w14:paraId="2FE9086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&lt;div class="items-cols"&gt;</w:t>
      </w:r>
    </w:p>
    <w:p w14:paraId="19F3055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lastRenderedPageBreak/>
        <w:t xml:space="preserve">            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 xml:space="preserve">="Images/soccer player </w:t>
      </w:r>
      <w:proofErr w:type="spellStart"/>
      <w:r w:rsidRPr="00994BB3">
        <w:rPr>
          <w:lang w:val="en-US"/>
        </w:rPr>
        <w:t>running.svg</w:t>
      </w:r>
      <w:proofErr w:type="spellEnd"/>
      <w:r w:rsidRPr="00994BB3">
        <w:rPr>
          <w:lang w:val="en-US"/>
        </w:rPr>
        <w:t>" /&gt;</w:t>
      </w:r>
    </w:p>
    <w:p w14:paraId="1B1FE85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  &lt;h1&gt;</w:t>
      </w:r>
      <w:proofErr w:type="spellStart"/>
      <w:r w:rsidRPr="00994BB3">
        <w:rPr>
          <w:lang w:val="en-US"/>
        </w:rPr>
        <w:t>Futebol</w:t>
      </w:r>
      <w:proofErr w:type="spellEnd"/>
      <w:r w:rsidRPr="00994BB3">
        <w:rPr>
          <w:lang w:val="en-US"/>
        </w:rPr>
        <w:t>&lt;/h1&gt;</w:t>
      </w:r>
    </w:p>
    <w:p w14:paraId="32212B5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&lt;/div&gt;</w:t>
      </w:r>
    </w:p>
    <w:p w14:paraId="3D89A63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&lt;div class="items-cols"&gt;</w:t>
      </w:r>
    </w:p>
    <w:p w14:paraId="64BA697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  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 xml:space="preserve">="Images/film clapper, popcorn, and movie </w:t>
      </w:r>
      <w:proofErr w:type="spellStart"/>
      <w:r w:rsidRPr="00994BB3">
        <w:rPr>
          <w:lang w:val="en-US"/>
        </w:rPr>
        <w:t>tickets.svg</w:t>
      </w:r>
      <w:proofErr w:type="spellEnd"/>
      <w:r w:rsidRPr="00994BB3">
        <w:rPr>
          <w:lang w:val="en-US"/>
        </w:rPr>
        <w:t>" /&gt;</w:t>
      </w:r>
    </w:p>
    <w:p w14:paraId="5E6DD49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  &lt;h1&gt;</w:t>
      </w:r>
      <w:proofErr w:type="spellStart"/>
      <w:r w:rsidRPr="00994BB3">
        <w:rPr>
          <w:lang w:val="en-US"/>
        </w:rPr>
        <w:t>Filmes</w:t>
      </w:r>
      <w:proofErr w:type="spellEnd"/>
      <w:r w:rsidRPr="00994BB3">
        <w:rPr>
          <w:lang w:val="en-US"/>
        </w:rPr>
        <w:t>&lt;/h1&gt;</w:t>
      </w:r>
    </w:p>
    <w:p w14:paraId="3682CD6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&lt;/div&gt;</w:t>
      </w:r>
    </w:p>
    <w:p w14:paraId="530EA2A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&lt;div class="items-cols"&gt;</w:t>
      </w:r>
    </w:p>
    <w:p w14:paraId="7382263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  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="Images/Retro cassette music player from the 90s.svg" /&gt;</w:t>
      </w:r>
    </w:p>
    <w:p w14:paraId="63013ED5" w14:textId="77777777" w:rsidR="00994BB3" w:rsidRPr="00994BB3" w:rsidRDefault="00994BB3" w:rsidP="00994BB3">
      <w:r w:rsidRPr="00994BB3">
        <w:rPr>
          <w:lang w:val="en-US"/>
        </w:rPr>
        <w:t xml:space="preserve">            </w:t>
      </w:r>
      <w:r w:rsidRPr="00994BB3">
        <w:t>&lt;h1&gt;Músicas&lt;/h1&gt;</w:t>
      </w:r>
    </w:p>
    <w:p w14:paraId="41D46166" w14:textId="77777777" w:rsidR="00994BB3" w:rsidRPr="00994BB3" w:rsidRDefault="00994BB3" w:rsidP="00994BB3">
      <w:r w:rsidRPr="00994BB3">
        <w:t xml:space="preserve">          &lt;/</w:t>
      </w:r>
      <w:proofErr w:type="spellStart"/>
      <w:r w:rsidRPr="00994BB3">
        <w:t>div</w:t>
      </w:r>
      <w:proofErr w:type="spellEnd"/>
      <w:r w:rsidRPr="00994BB3">
        <w:t>&gt;</w:t>
      </w:r>
    </w:p>
    <w:p w14:paraId="0BA94EBD" w14:textId="77777777" w:rsidR="00994BB3" w:rsidRPr="00994BB3" w:rsidRDefault="00994BB3" w:rsidP="00994BB3">
      <w:r w:rsidRPr="00994BB3">
        <w:t xml:space="preserve">          &lt;</w:t>
      </w:r>
      <w:proofErr w:type="spellStart"/>
      <w:r w:rsidRPr="00994BB3">
        <w:t>div</w:t>
      </w:r>
      <w:proofErr w:type="spellEnd"/>
      <w:r w:rsidRPr="00994BB3">
        <w:t xml:space="preserve"> </w:t>
      </w:r>
      <w:proofErr w:type="spellStart"/>
      <w:r w:rsidRPr="00994BB3">
        <w:t>class</w:t>
      </w:r>
      <w:proofErr w:type="spellEnd"/>
      <w:r w:rsidRPr="00994BB3">
        <w:t>="</w:t>
      </w:r>
      <w:proofErr w:type="spellStart"/>
      <w:r w:rsidRPr="00994BB3">
        <w:t>items-cols</w:t>
      </w:r>
      <w:proofErr w:type="spellEnd"/>
      <w:r w:rsidRPr="00994BB3">
        <w:t>"&gt;</w:t>
      </w:r>
    </w:p>
    <w:p w14:paraId="793E637A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    </w:t>
      </w:r>
      <w:r w:rsidRPr="00994BB3">
        <w:rPr>
          <w:lang w:val="en-US"/>
        </w:rPr>
        <w:t>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="Images/</w:t>
      </w:r>
      <w:proofErr w:type="spellStart"/>
      <w:r w:rsidRPr="00994BB3">
        <w:rPr>
          <w:lang w:val="en-US"/>
        </w:rPr>
        <w:t>powerlifting.svg</w:t>
      </w:r>
      <w:proofErr w:type="spellEnd"/>
      <w:r w:rsidRPr="00994BB3">
        <w:rPr>
          <w:lang w:val="en-US"/>
        </w:rPr>
        <w:t>" /&gt;</w:t>
      </w:r>
    </w:p>
    <w:p w14:paraId="697B2FB6" w14:textId="77777777" w:rsidR="00994BB3" w:rsidRPr="00994BB3" w:rsidRDefault="00994BB3" w:rsidP="00994BB3">
      <w:r w:rsidRPr="00994BB3">
        <w:rPr>
          <w:lang w:val="en-US"/>
        </w:rPr>
        <w:t xml:space="preserve">            </w:t>
      </w:r>
      <w:r w:rsidRPr="00994BB3">
        <w:t>&lt;h1&gt;Musculação&lt;/h1&gt;</w:t>
      </w:r>
    </w:p>
    <w:p w14:paraId="35E244A4" w14:textId="77777777" w:rsidR="00994BB3" w:rsidRPr="00994BB3" w:rsidRDefault="00994BB3" w:rsidP="00994BB3">
      <w:r w:rsidRPr="00994BB3">
        <w:t xml:space="preserve">          &lt;/</w:t>
      </w:r>
      <w:proofErr w:type="spellStart"/>
      <w:r w:rsidRPr="00994BB3">
        <w:t>div</w:t>
      </w:r>
      <w:proofErr w:type="spellEnd"/>
      <w:r w:rsidRPr="00994BB3">
        <w:t>&gt;</w:t>
      </w:r>
    </w:p>
    <w:p w14:paraId="44701428" w14:textId="77777777" w:rsidR="00994BB3" w:rsidRPr="00994BB3" w:rsidRDefault="00994BB3" w:rsidP="00994BB3">
      <w:r w:rsidRPr="00994BB3">
        <w:t xml:space="preserve">        &lt;/</w:t>
      </w:r>
      <w:proofErr w:type="spellStart"/>
      <w:r w:rsidRPr="00994BB3">
        <w:t>div</w:t>
      </w:r>
      <w:proofErr w:type="spellEnd"/>
      <w:r w:rsidRPr="00994BB3">
        <w:t>&gt;</w:t>
      </w:r>
    </w:p>
    <w:p w14:paraId="1AC20E70" w14:textId="77777777" w:rsidR="00994BB3" w:rsidRPr="00994BB3" w:rsidRDefault="00994BB3" w:rsidP="00994BB3">
      <w:pPr>
        <w:rPr>
          <w:lang w:val="en-US"/>
        </w:rPr>
      </w:pPr>
      <w:r w:rsidRPr="00994BB3">
        <w:t xml:space="preserve">      </w:t>
      </w:r>
      <w:r w:rsidRPr="00994BB3">
        <w:rPr>
          <w:lang w:val="en-US"/>
        </w:rPr>
        <w:t>&lt;/div&gt;</w:t>
      </w:r>
    </w:p>
    <w:p w14:paraId="21B0923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&lt;/div&gt;</w:t>
      </w:r>
    </w:p>
    <w:p w14:paraId="0DE706C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&lt;footer class="footer"&gt;</w:t>
      </w:r>
    </w:p>
    <w:p w14:paraId="72FCBBBD" w14:textId="77777777" w:rsidR="00994BB3" w:rsidRPr="00994BB3" w:rsidRDefault="00994BB3" w:rsidP="00994BB3">
      <w:r w:rsidRPr="00994BB3">
        <w:rPr>
          <w:lang w:val="en-US"/>
        </w:rPr>
        <w:t xml:space="preserve">      </w:t>
      </w:r>
      <w:r w:rsidRPr="00994BB3">
        <w:t>&lt;h3&gt;Desenvolvido por Willian&lt;/h3&gt;</w:t>
      </w:r>
    </w:p>
    <w:p w14:paraId="64BB369F" w14:textId="77777777" w:rsidR="00994BB3" w:rsidRPr="00994BB3" w:rsidRDefault="00994BB3" w:rsidP="00994BB3">
      <w:r w:rsidRPr="00994BB3">
        <w:t xml:space="preserve">    &lt;/</w:t>
      </w:r>
      <w:proofErr w:type="spellStart"/>
      <w:r w:rsidRPr="00994BB3">
        <w:t>footer</w:t>
      </w:r>
      <w:proofErr w:type="spellEnd"/>
      <w:r w:rsidRPr="00994BB3">
        <w:t>&gt;</w:t>
      </w:r>
    </w:p>
    <w:p w14:paraId="7D2B606D" w14:textId="77777777" w:rsidR="00994BB3" w:rsidRPr="00994BB3" w:rsidRDefault="00994BB3" w:rsidP="00994BB3">
      <w:r w:rsidRPr="00994BB3">
        <w:t xml:space="preserve">  &lt;/body&gt;</w:t>
      </w:r>
    </w:p>
    <w:p w14:paraId="74738BD5" w14:textId="041F40AB" w:rsidR="00113E38" w:rsidRDefault="00994BB3" w:rsidP="00994BB3">
      <w:r w:rsidRPr="00994BB3">
        <w:t>&lt;/</w:t>
      </w:r>
      <w:proofErr w:type="spellStart"/>
      <w:r w:rsidRPr="00994BB3">
        <w:t>html</w:t>
      </w:r>
      <w:proofErr w:type="spellEnd"/>
      <w:r w:rsidRPr="00994BB3">
        <w:t>&gt;</w:t>
      </w:r>
    </w:p>
    <w:p w14:paraId="25AEB291" w14:textId="77777777" w:rsidR="00994BB3" w:rsidRDefault="00994BB3" w:rsidP="00994BB3"/>
    <w:p w14:paraId="74D7AFA9" w14:textId="28F4A030" w:rsidR="00994BB3" w:rsidRDefault="00994BB3" w:rsidP="00994BB3">
      <w:pPr>
        <w:rPr>
          <w:b/>
          <w:bCs/>
          <w:color w:val="FF0000"/>
        </w:rPr>
      </w:pPr>
      <w:r w:rsidRPr="00994BB3">
        <w:rPr>
          <w:b/>
          <w:bCs/>
          <w:color w:val="FF0000"/>
        </w:rPr>
        <w:t>Sobre</w:t>
      </w:r>
    </w:p>
    <w:p w14:paraId="36149FE9" w14:textId="77777777" w:rsidR="00994BB3" w:rsidRDefault="00994BB3" w:rsidP="00994BB3">
      <w:pPr>
        <w:rPr>
          <w:b/>
          <w:bCs/>
          <w:color w:val="FF0000"/>
        </w:rPr>
      </w:pPr>
    </w:p>
    <w:p w14:paraId="274DB5C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&lt;!DOCTYPE html&gt;</w:t>
      </w:r>
    </w:p>
    <w:p w14:paraId="6B43EFA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&lt;html lang="pt-</w:t>
      </w:r>
      <w:proofErr w:type="spellStart"/>
      <w:r w:rsidRPr="00994BB3">
        <w:rPr>
          <w:lang w:val="en-US"/>
        </w:rPr>
        <w:t>br</w:t>
      </w:r>
      <w:proofErr w:type="spellEnd"/>
      <w:r w:rsidRPr="00994BB3">
        <w:rPr>
          <w:lang w:val="en-US"/>
        </w:rPr>
        <w:t>"&gt;</w:t>
      </w:r>
    </w:p>
    <w:p w14:paraId="284DE1B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&lt;head&gt;</w:t>
      </w:r>
    </w:p>
    <w:p w14:paraId="4ED9E41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&lt;meta charset="UTF-8" /&gt;</w:t>
      </w:r>
    </w:p>
    <w:p w14:paraId="1810AE7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&lt;meta name="viewport" content="width=device-width, initial-scale=1.0" /&gt;</w:t>
      </w:r>
    </w:p>
    <w:p w14:paraId="53029A3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="https://fonts.googleapis.com" /&gt;</w:t>
      </w:r>
    </w:p>
    <w:p w14:paraId="25E43C8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 xml:space="preserve">="https://fonts.gstatic.com" </w:t>
      </w:r>
      <w:proofErr w:type="spellStart"/>
      <w:r w:rsidRPr="00994BB3">
        <w:rPr>
          <w:lang w:val="en-US"/>
        </w:rPr>
        <w:t>crossorigin</w:t>
      </w:r>
      <w:proofErr w:type="spellEnd"/>
      <w:r w:rsidRPr="00994BB3">
        <w:rPr>
          <w:lang w:val="en-US"/>
        </w:rPr>
        <w:t xml:space="preserve"> /&gt;</w:t>
      </w:r>
    </w:p>
    <w:p w14:paraId="3FF1DDA1" w14:textId="77777777" w:rsidR="00994BB3" w:rsidRPr="00994BB3" w:rsidRDefault="00994BB3" w:rsidP="00994BB3">
      <w:pPr>
        <w:rPr>
          <w:lang w:val="en-US"/>
        </w:rPr>
      </w:pPr>
    </w:p>
    <w:p w14:paraId="3CD04F3E" w14:textId="77777777" w:rsidR="00994BB3" w:rsidRPr="00994BB3" w:rsidRDefault="00994BB3" w:rsidP="00994BB3">
      <w:r w:rsidRPr="00994BB3">
        <w:rPr>
          <w:lang w:val="en-US"/>
        </w:rPr>
        <w:t xml:space="preserve">    </w:t>
      </w:r>
      <w:proofErr w:type="gramStart"/>
      <w:r w:rsidRPr="00994BB3">
        <w:t>&lt;!--</w:t>
      </w:r>
      <w:proofErr w:type="gramEnd"/>
      <w:r w:rsidRPr="00994BB3">
        <w:t xml:space="preserve"> Importando </w:t>
      </w:r>
      <w:proofErr w:type="spellStart"/>
      <w:r w:rsidRPr="00994BB3">
        <w:t>font</w:t>
      </w:r>
      <w:proofErr w:type="spellEnd"/>
      <w:r w:rsidRPr="00994BB3">
        <w:t xml:space="preserve"> </w:t>
      </w:r>
      <w:proofErr w:type="spellStart"/>
      <w:r w:rsidRPr="00994BB3">
        <w:t>madimi-One</w:t>
      </w:r>
      <w:proofErr w:type="spellEnd"/>
      <w:r w:rsidRPr="00994BB3">
        <w:t xml:space="preserve"> do google </w:t>
      </w:r>
      <w:proofErr w:type="spellStart"/>
      <w:r w:rsidRPr="00994BB3">
        <w:t>Fonts</w:t>
      </w:r>
      <w:proofErr w:type="spellEnd"/>
      <w:r w:rsidRPr="00994BB3">
        <w:t xml:space="preserve"> --&gt;</w:t>
      </w:r>
    </w:p>
    <w:p w14:paraId="1E7CCAA1" w14:textId="77777777" w:rsidR="00994BB3" w:rsidRPr="00994BB3" w:rsidRDefault="00994BB3" w:rsidP="00994BB3">
      <w:pPr>
        <w:rPr>
          <w:lang w:val="en-US"/>
        </w:rPr>
      </w:pPr>
      <w:r w:rsidRPr="00994BB3">
        <w:t xml:space="preserve">    </w:t>
      </w:r>
      <w:r w:rsidRPr="00994BB3">
        <w:rPr>
          <w:lang w:val="en-US"/>
        </w:rPr>
        <w:t>&lt;link</w:t>
      </w:r>
    </w:p>
    <w:p w14:paraId="3476327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href="https://fonts.googleapis.com/css2?family=Madimi+One&amp;display=swap"</w:t>
      </w:r>
    </w:p>
    <w:p w14:paraId="3579FC7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23D7D5F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/&gt;</w:t>
      </w:r>
    </w:p>
    <w:p w14:paraId="2A3787E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spellStart"/>
      <w:proofErr w:type="gramEnd"/>
      <w:r w:rsidRPr="00994BB3">
        <w:rPr>
          <w:lang w:val="en-US"/>
        </w:rPr>
        <w:t>Importando</w:t>
      </w:r>
      <w:proofErr w:type="spellEnd"/>
      <w:r w:rsidRPr="00994BB3">
        <w:rPr>
          <w:lang w:val="en-US"/>
        </w:rPr>
        <w:t xml:space="preserve"> o 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 xml:space="preserve"> --&gt;</w:t>
      </w:r>
    </w:p>
    <w:p w14:paraId="2F65340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&lt;link</w:t>
      </w:r>
    </w:p>
    <w:p w14:paraId="5889061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1BBAB61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type="text/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"</w:t>
      </w:r>
    </w:p>
    <w:p w14:paraId="64E9144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/index.css"</w:t>
      </w:r>
    </w:p>
    <w:p w14:paraId="5CBBEC4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media="screen"</w:t>
      </w:r>
    </w:p>
    <w:p w14:paraId="3063CBF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/&gt;</w:t>
      </w:r>
    </w:p>
    <w:p w14:paraId="7F938AD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spellStart"/>
      <w:proofErr w:type="gramEnd"/>
      <w:r w:rsidRPr="00994BB3">
        <w:rPr>
          <w:lang w:val="en-US"/>
        </w:rPr>
        <w:t>Importando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Javascript</w:t>
      </w:r>
      <w:proofErr w:type="spellEnd"/>
      <w:r w:rsidRPr="00994BB3">
        <w:rPr>
          <w:lang w:val="en-US"/>
        </w:rPr>
        <w:t xml:space="preserve"> --&gt;</w:t>
      </w:r>
    </w:p>
    <w:p w14:paraId="5A42D72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&lt;script type="text/</w:t>
      </w:r>
      <w:proofErr w:type="spellStart"/>
      <w:r w:rsidRPr="00994BB3">
        <w:rPr>
          <w:lang w:val="en-US"/>
        </w:rPr>
        <w:t>javascript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="JS/index.js"&gt;&lt;/script&gt;</w:t>
      </w:r>
    </w:p>
    <w:p w14:paraId="514442FD" w14:textId="77777777" w:rsidR="00994BB3" w:rsidRPr="00994BB3" w:rsidRDefault="00994BB3" w:rsidP="00994BB3">
      <w:r w:rsidRPr="00994BB3">
        <w:rPr>
          <w:lang w:val="en-US"/>
        </w:rPr>
        <w:t xml:space="preserve">    </w:t>
      </w:r>
      <w:r w:rsidRPr="00994BB3">
        <w:t>&lt;</w:t>
      </w:r>
      <w:proofErr w:type="spellStart"/>
      <w:r w:rsidRPr="00994BB3">
        <w:t>title</w:t>
      </w:r>
      <w:proofErr w:type="spellEnd"/>
      <w:r w:rsidRPr="00994BB3">
        <w:t>&gt;Atividade Desenvolvimento web&lt;/</w:t>
      </w:r>
      <w:proofErr w:type="spellStart"/>
      <w:r w:rsidRPr="00994BB3">
        <w:t>title</w:t>
      </w:r>
      <w:proofErr w:type="spellEnd"/>
      <w:r w:rsidRPr="00994BB3">
        <w:t>&gt;</w:t>
      </w:r>
    </w:p>
    <w:p w14:paraId="42CAC59E" w14:textId="77777777" w:rsidR="00994BB3" w:rsidRPr="00994BB3" w:rsidRDefault="00994BB3" w:rsidP="00994BB3">
      <w:pPr>
        <w:rPr>
          <w:lang w:val="en-US"/>
        </w:rPr>
      </w:pPr>
      <w:r w:rsidRPr="00994BB3">
        <w:t xml:space="preserve">  </w:t>
      </w:r>
      <w:r w:rsidRPr="00994BB3">
        <w:rPr>
          <w:lang w:val="en-US"/>
        </w:rPr>
        <w:t>&lt;/head&gt;</w:t>
      </w:r>
    </w:p>
    <w:p w14:paraId="780C12D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lastRenderedPageBreak/>
        <w:t xml:space="preserve">  &lt;body&gt;</w:t>
      </w:r>
    </w:p>
    <w:p w14:paraId="023BB72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</w:t>
      </w:r>
      <w:proofErr w:type="gramStart"/>
      <w:r w:rsidRPr="00994BB3">
        <w:rPr>
          <w:lang w:val="en-US"/>
        </w:rPr>
        <w:t>&lt;!--</w:t>
      </w:r>
      <w:proofErr w:type="gramEnd"/>
      <w:r w:rsidRPr="00994BB3">
        <w:rPr>
          <w:lang w:val="en-US"/>
        </w:rPr>
        <w:t>Nome: Willian Ferreira Gomes Aguilar</w:t>
      </w:r>
    </w:p>
    <w:p w14:paraId="47EDD5C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RU: 4976233</w:t>
      </w:r>
    </w:p>
    <w:p w14:paraId="0A2F8DF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--&gt;</w:t>
      </w:r>
    </w:p>
    <w:p w14:paraId="5D64FBB7" w14:textId="77777777" w:rsidR="00994BB3" w:rsidRPr="00994BB3" w:rsidRDefault="00994BB3" w:rsidP="00994BB3">
      <w:pPr>
        <w:rPr>
          <w:lang w:val="en-US"/>
        </w:rPr>
      </w:pPr>
    </w:p>
    <w:p w14:paraId="061978E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&lt;header&gt;</w:t>
      </w:r>
    </w:p>
    <w:p w14:paraId="1A40964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&lt;nav class="nav"&gt;</w:t>
      </w:r>
    </w:p>
    <w:p w14:paraId="3AD10F0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&lt;span&gt; </w:t>
      </w:r>
      <w:proofErr w:type="spellStart"/>
      <w:r w:rsidRPr="00994BB3">
        <w:rPr>
          <w:lang w:val="en-US"/>
        </w:rPr>
        <w:t>Portifólio</w:t>
      </w:r>
      <w:proofErr w:type="spellEnd"/>
      <w:r w:rsidRPr="00994BB3">
        <w:rPr>
          <w:lang w:val="en-US"/>
        </w:rPr>
        <w:t>&lt;/span&gt;</w:t>
      </w:r>
    </w:p>
    <w:p w14:paraId="01399FF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&lt;div&gt;</w:t>
      </w:r>
    </w:p>
    <w:p w14:paraId="1AB9765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&lt;a class="center-nav"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="index.html"&gt;Home &lt;/a&gt;</w:t>
      </w:r>
    </w:p>
    <w:p w14:paraId="57FE556E" w14:textId="77777777" w:rsidR="00994BB3" w:rsidRPr="00994BB3" w:rsidRDefault="00994BB3" w:rsidP="00994BB3">
      <w:r w:rsidRPr="00994BB3">
        <w:rPr>
          <w:lang w:val="en-US"/>
        </w:rPr>
        <w:t xml:space="preserve">          </w:t>
      </w:r>
      <w:r w:rsidRPr="00994BB3">
        <w:t xml:space="preserve">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="integrantes.html"&gt;Integrantes &lt;/a&gt;</w:t>
      </w:r>
    </w:p>
    <w:p w14:paraId="5320302B" w14:textId="77777777" w:rsidR="00994BB3" w:rsidRPr="00994BB3" w:rsidRDefault="00994BB3" w:rsidP="00994BB3">
      <w:r w:rsidRPr="00994BB3">
        <w:t xml:space="preserve">         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="sobre.html"&gt;Sobre o Projeto &lt;/a&gt;</w:t>
      </w:r>
    </w:p>
    <w:p w14:paraId="14E4C3A1" w14:textId="77777777" w:rsidR="00994BB3" w:rsidRPr="00994BB3" w:rsidRDefault="00994BB3" w:rsidP="00994BB3">
      <w:r w:rsidRPr="00994BB3">
        <w:t xml:space="preserve">         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="tarefas.html"&gt;Tarefas &lt;/a&gt;</w:t>
      </w:r>
    </w:p>
    <w:p w14:paraId="2731C172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r w:rsidRPr="00994BB3">
        <w:rPr>
          <w:lang w:val="en-US"/>
        </w:rPr>
        <w:t>&lt;/div&gt;</w:t>
      </w:r>
    </w:p>
    <w:p w14:paraId="3AD6F09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&lt;/nav&gt;</w:t>
      </w:r>
    </w:p>
    <w:p w14:paraId="62D93B0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&lt;/header&gt;</w:t>
      </w:r>
    </w:p>
    <w:p w14:paraId="42B98741" w14:textId="77777777" w:rsidR="00994BB3" w:rsidRPr="00994BB3" w:rsidRDefault="00994BB3" w:rsidP="00994BB3">
      <w:pPr>
        <w:rPr>
          <w:lang w:val="en-US"/>
        </w:rPr>
      </w:pPr>
    </w:p>
    <w:p w14:paraId="6286A60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&lt;div class="</w:t>
      </w:r>
      <w:proofErr w:type="spellStart"/>
      <w:r w:rsidRPr="00994BB3">
        <w:rPr>
          <w:lang w:val="en-US"/>
        </w:rPr>
        <w:t>sobre</w:t>
      </w:r>
      <w:proofErr w:type="spellEnd"/>
      <w:r w:rsidRPr="00994BB3">
        <w:rPr>
          <w:lang w:val="en-US"/>
        </w:rPr>
        <w:t>"&gt;</w:t>
      </w:r>
    </w:p>
    <w:p w14:paraId="629D079A" w14:textId="77777777" w:rsidR="00994BB3" w:rsidRPr="00994BB3" w:rsidRDefault="00994BB3" w:rsidP="00994BB3">
      <w:r w:rsidRPr="00994BB3">
        <w:rPr>
          <w:lang w:val="en-US"/>
        </w:rPr>
        <w:t xml:space="preserve">      </w:t>
      </w:r>
      <w:r w:rsidRPr="00994BB3">
        <w:t>&lt;h1&gt;Sobre o projeto&lt;/h1&gt;</w:t>
      </w:r>
    </w:p>
    <w:p w14:paraId="3D3998B4" w14:textId="77777777" w:rsidR="00994BB3" w:rsidRPr="00994BB3" w:rsidRDefault="00994BB3" w:rsidP="00994BB3"/>
    <w:p w14:paraId="65A41199" w14:textId="77777777" w:rsidR="00994BB3" w:rsidRPr="00994BB3" w:rsidRDefault="00994BB3" w:rsidP="00994BB3">
      <w:r w:rsidRPr="00994BB3">
        <w:t xml:space="preserve">      &lt;h4&gt;</w:t>
      </w:r>
    </w:p>
    <w:p w14:paraId="6243FD1C" w14:textId="77777777" w:rsidR="00994BB3" w:rsidRPr="00994BB3" w:rsidRDefault="00994BB3" w:rsidP="00994BB3">
      <w:r w:rsidRPr="00994BB3">
        <w:t xml:space="preserve">        O objetivo deste trabalho é desenvolver um portfólio básico utilizando</w:t>
      </w:r>
    </w:p>
    <w:p w14:paraId="655215E7" w14:textId="77777777" w:rsidR="00994BB3" w:rsidRPr="00994BB3" w:rsidRDefault="00994BB3" w:rsidP="00994BB3">
      <w:r w:rsidRPr="00994BB3">
        <w:t xml:space="preserve">        as linguagens HTML e CSS. O projeto tem como finalidade apresentar de</w:t>
      </w:r>
    </w:p>
    <w:p w14:paraId="191F2CFE" w14:textId="77777777" w:rsidR="00994BB3" w:rsidRPr="00994BB3" w:rsidRDefault="00994BB3" w:rsidP="00994BB3">
      <w:r w:rsidRPr="00994BB3">
        <w:t xml:space="preserve">        forma simples e organizada informações como nome, descrição pessoal,</w:t>
      </w:r>
    </w:p>
    <w:p w14:paraId="5C0DB93B" w14:textId="77777777" w:rsidR="00994BB3" w:rsidRPr="00994BB3" w:rsidRDefault="00994BB3" w:rsidP="00994BB3">
      <w:r w:rsidRPr="00994BB3">
        <w:t xml:space="preserve">        habilidades. A proposta visa exercitar os conhecimentos iniciais em</w:t>
      </w:r>
    </w:p>
    <w:p w14:paraId="1587E5AD" w14:textId="77777777" w:rsidR="00994BB3" w:rsidRPr="00994BB3" w:rsidRDefault="00994BB3" w:rsidP="00994BB3">
      <w:r w:rsidRPr="00994BB3">
        <w:t xml:space="preserve">        estruturação de páginas web com HTML e aplicação de estilos com CSS,</w:t>
      </w:r>
    </w:p>
    <w:p w14:paraId="1982DE24" w14:textId="77777777" w:rsidR="00994BB3" w:rsidRPr="00994BB3" w:rsidRDefault="00994BB3" w:rsidP="00994BB3">
      <w:r w:rsidRPr="00994BB3">
        <w:t xml:space="preserve">        criando uma interface visual agradável.</w:t>
      </w:r>
    </w:p>
    <w:p w14:paraId="4C90B8B6" w14:textId="77777777" w:rsidR="00994BB3" w:rsidRPr="00994BB3" w:rsidRDefault="00994BB3" w:rsidP="00994BB3">
      <w:r w:rsidRPr="00994BB3">
        <w:t xml:space="preserve">      &lt;/h4&gt;</w:t>
      </w:r>
    </w:p>
    <w:p w14:paraId="670AE958" w14:textId="77777777" w:rsidR="00994BB3" w:rsidRPr="00994BB3" w:rsidRDefault="00994BB3" w:rsidP="00994BB3">
      <w:r w:rsidRPr="00994BB3">
        <w:t xml:space="preserve">      &lt;h1&gt;Tecnologias&lt;/h1&gt;</w:t>
      </w:r>
    </w:p>
    <w:p w14:paraId="28A6BCE5" w14:textId="77777777" w:rsidR="00994BB3" w:rsidRPr="00994BB3" w:rsidRDefault="00994BB3" w:rsidP="00994BB3">
      <w:r w:rsidRPr="00994BB3">
        <w:t xml:space="preserve">      &lt;</w:t>
      </w:r>
      <w:proofErr w:type="spellStart"/>
      <w:r w:rsidRPr="00994BB3">
        <w:t>div</w:t>
      </w:r>
      <w:proofErr w:type="spellEnd"/>
      <w:r w:rsidRPr="00994BB3">
        <w:t xml:space="preserve"> </w:t>
      </w:r>
      <w:proofErr w:type="spellStart"/>
      <w:r w:rsidRPr="00994BB3">
        <w:t>class</w:t>
      </w:r>
      <w:proofErr w:type="spellEnd"/>
      <w:r w:rsidRPr="00994BB3">
        <w:t>="tecnologias"&gt;</w:t>
      </w:r>
    </w:p>
    <w:p w14:paraId="1FA9748F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</w:t>
      </w:r>
      <w:r w:rsidRPr="00994BB3">
        <w:rPr>
          <w:lang w:val="en-US"/>
        </w:rPr>
        <w:t>&lt;div class="items-</w:t>
      </w:r>
      <w:proofErr w:type="spellStart"/>
      <w:r w:rsidRPr="00994BB3">
        <w:rPr>
          <w:lang w:val="en-US"/>
        </w:rPr>
        <w:t>tecnologias</w:t>
      </w:r>
      <w:proofErr w:type="spellEnd"/>
      <w:r w:rsidRPr="00994BB3">
        <w:rPr>
          <w:lang w:val="en-US"/>
        </w:rPr>
        <w:t>"&gt;</w:t>
      </w:r>
    </w:p>
    <w:p w14:paraId="42E963D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    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="Images/html-5.png" /&gt;</w:t>
      </w:r>
    </w:p>
    <w:p w14:paraId="0EA843C4" w14:textId="77777777" w:rsidR="00994BB3" w:rsidRPr="00994BB3" w:rsidRDefault="00994BB3" w:rsidP="00994BB3">
      <w:r w:rsidRPr="00994BB3">
        <w:rPr>
          <w:lang w:val="en-US"/>
        </w:rPr>
        <w:t xml:space="preserve">          </w:t>
      </w:r>
      <w:r w:rsidRPr="00994BB3">
        <w:t>&lt;h2&gt;HTML&lt;/h2&gt;</w:t>
      </w:r>
    </w:p>
    <w:p w14:paraId="683C7810" w14:textId="77777777" w:rsidR="00994BB3" w:rsidRPr="00994BB3" w:rsidRDefault="00994BB3" w:rsidP="00994BB3">
      <w:r w:rsidRPr="00994BB3">
        <w:t xml:space="preserve">        &lt;/</w:t>
      </w:r>
      <w:proofErr w:type="spellStart"/>
      <w:r w:rsidRPr="00994BB3">
        <w:t>div</w:t>
      </w:r>
      <w:proofErr w:type="spellEnd"/>
      <w:r w:rsidRPr="00994BB3">
        <w:t>&gt;</w:t>
      </w:r>
    </w:p>
    <w:p w14:paraId="72D6F10D" w14:textId="77777777" w:rsidR="00994BB3" w:rsidRPr="00994BB3" w:rsidRDefault="00994BB3" w:rsidP="00994BB3">
      <w:r w:rsidRPr="00994BB3">
        <w:t xml:space="preserve">        &lt;</w:t>
      </w:r>
      <w:proofErr w:type="spellStart"/>
      <w:r w:rsidRPr="00994BB3">
        <w:t>div</w:t>
      </w:r>
      <w:proofErr w:type="spellEnd"/>
      <w:r w:rsidRPr="00994BB3">
        <w:t xml:space="preserve"> </w:t>
      </w:r>
      <w:proofErr w:type="spellStart"/>
      <w:r w:rsidRPr="00994BB3">
        <w:t>class</w:t>
      </w:r>
      <w:proofErr w:type="spellEnd"/>
      <w:r w:rsidRPr="00994BB3">
        <w:t>="</w:t>
      </w:r>
      <w:proofErr w:type="spellStart"/>
      <w:r w:rsidRPr="00994BB3">
        <w:t>items</w:t>
      </w:r>
      <w:proofErr w:type="spellEnd"/>
      <w:r w:rsidRPr="00994BB3">
        <w:t>-tecnologias"&gt;</w:t>
      </w:r>
    </w:p>
    <w:p w14:paraId="3AEA6780" w14:textId="77777777" w:rsidR="00994BB3" w:rsidRPr="00994BB3" w:rsidRDefault="00994BB3" w:rsidP="00994BB3">
      <w:pPr>
        <w:rPr>
          <w:lang w:val="en-US"/>
        </w:rPr>
      </w:pPr>
      <w:r w:rsidRPr="00994BB3">
        <w:t xml:space="preserve">          </w:t>
      </w:r>
      <w:r w:rsidRPr="00994BB3">
        <w:rPr>
          <w:lang w:val="en-US"/>
        </w:rPr>
        <w:t>&lt;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="Images/css3.png" /&gt;</w:t>
      </w:r>
    </w:p>
    <w:p w14:paraId="4D916301" w14:textId="77777777" w:rsidR="00994BB3" w:rsidRPr="00994BB3" w:rsidRDefault="00994BB3" w:rsidP="00994BB3">
      <w:r w:rsidRPr="00994BB3">
        <w:rPr>
          <w:lang w:val="en-US"/>
        </w:rPr>
        <w:t xml:space="preserve">          </w:t>
      </w:r>
      <w:r w:rsidRPr="00994BB3">
        <w:t>&lt;h2&gt;CSS&lt;/h2&gt;</w:t>
      </w:r>
    </w:p>
    <w:p w14:paraId="5D8FFE78" w14:textId="77777777" w:rsidR="00994BB3" w:rsidRPr="00994BB3" w:rsidRDefault="00994BB3" w:rsidP="00994BB3">
      <w:r w:rsidRPr="00994BB3">
        <w:t xml:space="preserve">        &lt;/</w:t>
      </w:r>
      <w:proofErr w:type="spellStart"/>
      <w:r w:rsidRPr="00994BB3">
        <w:t>div</w:t>
      </w:r>
      <w:proofErr w:type="spellEnd"/>
      <w:r w:rsidRPr="00994BB3">
        <w:t>&gt;</w:t>
      </w:r>
    </w:p>
    <w:p w14:paraId="78222B04" w14:textId="77777777" w:rsidR="00994BB3" w:rsidRPr="00994BB3" w:rsidRDefault="00994BB3" w:rsidP="00994BB3">
      <w:r w:rsidRPr="00994BB3">
        <w:t xml:space="preserve">      &lt;/</w:t>
      </w:r>
      <w:proofErr w:type="spellStart"/>
      <w:r w:rsidRPr="00994BB3">
        <w:t>div</w:t>
      </w:r>
      <w:proofErr w:type="spellEnd"/>
      <w:r w:rsidRPr="00994BB3">
        <w:t>&gt;</w:t>
      </w:r>
    </w:p>
    <w:p w14:paraId="51D92818" w14:textId="77777777" w:rsidR="00994BB3" w:rsidRPr="00994BB3" w:rsidRDefault="00994BB3" w:rsidP="00994BB3">
      <w:pPr>
        <w:rPr>
          <w:lang w:val="en-US"/>
        </w:rPr>
      </w:pPr>
      <w:r w:rsidRPr="00994BB3">
        <w:t xml:space="preserve">    </w:t>
      </w:r>
      <w:r w:rsidRPr="00994BB3">
        <w:rPr>
          <w:lang w:val="en-US"/>
        </w:rPr>
        <w:t>&lt;/div&gt;</w:t>
      </w:r>
    </w:p>
    <w:p w14:paraId="12E4137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&lt;footer class="footer"&gt;</w:t>
      </w:r>
    </w:p>
    <w:p w14:paraId="52CA66A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  &lt;h3&gt;</w:t>
      </w:r>
      <w:proofErr w:type="spellStart"/>
      <w:r w:rsidRPr="00994BB3">
        <w:rPr>
          <w:lang w:val="en-US"/>
        </w:rPr>
        <w:t>Desenvolvido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por</w:t>
      </w:r>
      <w:proofErr w:type="spellEnd"/>
      <w:r w:rsidRPr="00994BB3">
        <w:rPr>
          <w:lang w:val="en-US"/>
        </w:rPr>
        <w:t xml:space="preserve"> Willian&lt;/h3&gt;</w:t>
      </w:r>
    </w:p>
    <w:p w14:paraId="39D22DD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    &lt;/footer&gt;</w:t>
      </w:r>
    </w:p>
    <w:p w14:paraId="4F35DBB6" w14:textId="77777777" w:rsidR="00994BB3" w:rsidRPr="00994BB3" w:rsidRDefault="00994BB3" w:rsidP="00994BB3">
      <w:r w:rsidRPr="00994BB3">
        <w:rPr>
          <w:lang w:val="en-US"/>
        </w:rPr>
        <w:t xml:space="preserve">  </w:t>
      </w:r>
      <w:r w:rsidRPr="00994BB3">
        <w:t>&lt;/body&gt;</w:t>
      </w:r>
    </w:p>
    <w:p w14:paraId="63730E3A" w14:textId="603AB4F3" w:rsidR="00994BB3" w:rsidRDefault="00994BB3" w:rsidP="00994BB3">
      <w:r w:rsidRPr="00994BB3">
        <w:t>&lt;/</w:t>
      </w:r>
      <w:proofErr w:type="spellStart"/>
      <w:r w:rsidRPr="00994BB3">
        <w:t>html</w:t>
      </w:r>
      <w:proofErr w:type="spellEnd"/>
      <w:r w:rsidRPr="00994BB3">
        <w:t>&gt;</w:t>
      </w:r>
    </w:p>
    <w:p w14:paraId="0D208192" w14:textId="77777777" w:rsidR="00994BB3" w:rsidRDefault="00994BB3" w:rsidP="00994BB3"/>
    <w:p w14:paraId="27089401" w14:textId="61433702" w:rsidR="00994BB3" w:rsidRPr="00994BB3" w:rsidRDefault="00994BB3" w:rsidP="00994BB3">
      <w:pPr>
        <w:rPr>
          <w:b/>
          <w:bCs/>
          <w:color w:val="FF0000"/>
        </w:rPr>
      </w:pPr>
      <w:r w:rsidRPr="00994BB3">
        <w:rPr>
          <w:b/>
          <w:bCs/>
          <w:color w:val="FF0000"/>
        </w:rPr>
        <w:t>Tarefas</w:t>
      </w:r>
    </w:p>
    <w:p w14:paraId="6E386C6F" w14:textId="77777777" w:rsidR="00994BB3" w:rsidRDefault="00994BB3" w:rsidP="00994BB3"/>
    <w:p w14:paraId="5AE5108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&lt;!DOCTYPE html&gt;</w:t>
      </w:r>
    </w:p>
    <w:p w14:paraId="20B80B1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&lt;html lang="pt-</w:t>
      </w:r>
      <w:proofErr w:type="spellStart"/>
      <w:r w:rsidRPr="00994BB3">
        <w:rPr>
          <w:lang w:val="en-US"/>
        </w:rPr>
        <w:t>br</w:t>
      </w:r>
      <w:proofErr w:type="spellEnd"/>
      <w:r w:rsidRPr="00994BB3">
        <w:rPr>
          <w:lang w:val="en-US"/>
        </w:rPr>
        <w:t>"&gt;</w:t>
      </w:r>
    </w:p>
    <w:p w14:paraId="4F8E81D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lastRenderedPageBreak/>
        <w:t>  &lt;head&gt;</w:t>
      </w:r>
    </w:p>
    <w:p w14:paraId="2917108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&lt;meta charset="UTF-8" /&gt;</w:t>
      </w:r>
    </w:p>
    <w:p w14:paraId="74E30B6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&lt;meta name="viewport" content="width=device-width, initial-scale=1.0" /&gt;</w:t>
      </w:r>
    </w:p>
    <w:p w14:paraId="453A276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="https://fonts.googleapis.com" /&gt;</w:t>
      </w:r>
    </w:p>
    <w:p w14:paraId="63061C9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&lt;link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preconnect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 xml:space="preserve">="https://fonts.gstatic.com" </w:t>
      </w:r>
      <w:proofErr w:type="spellStart"/>
      <w:r w:rsidRPr="00994BB3">
        <w:rPr>
          <w:lang w:val="en-US"/>
        </w:rPr>
        <w:t>crossorigin</w:t>
      </w:r>
      <w:proofErr w:type="spellEnd"/>
      <w:r w:rsidRPr="00994BB3">
        <w:rPr>
          <w:lang w:val="en-US"/>
        </w:rPr>
        <w:t xml:space="preserve"> /&gt;</w:t>
      </w:r>
    </w:p>
    <w:p w14:paraId="7C83B0F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&lt;link</w:t>
      </w:r>
    </w:p>
    <w:p w14:paraId="63289A9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  href="https://fonts.googleapis.com/css2?family=Madimi+One&amp;display=swap"</w:t>
      </w:r>
    </w:p>
    <w:p w14:paraId="27C083B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 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1F8A58B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/&gt;</w:t>
      </w:r>
    </w:p>
    <w:p w14:paraId="197AAF7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&lt;link</w:t>
      </w:r>
    </w:p>
    <w:p w14:paraId="12AA1E2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  </w:t>
      </w:r>
      <w:proofErr w:type="spellStart"/>
      <w:r w:rsidRPr="00994BB3">
        <w:rPr>
          <w:lang w:val="en-US"/>
        </w:rPr>
        <w:t>rel</w:t>
      </w:r>
      <w:proofErr w:type="spellEnd"/>
      <w:r w:rsidRPr="00994BB3">
        <w:rPr>
          <w:lang w:val="en-US"/>
        </w:rPr>
        <w:t>="stylesheet"</w:t>
      </w:r>
    </w:p>
    <w:p w14:paraId="23549C2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  type="text/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"</w:t>
      </w:r>
    </w:p>
    <w:p w14:paraId="7FF7956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 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</w:t>
      </w:r>
      <w:proofErr w:type="spellStart"/>
      <w:r w:rsidRPr="00994BB3">
        <w:rPr>
          <w:lang w:val="en-US"/>
        </w:rPr>
        <w:t>css</w:t>
      </w:r>
      <w:proofErr w:type="spellEnd"/>
      <w:r w:rsidRPr="00994BB3">
        <w:rPr>
          <w:lang w:val="en-US"/>
        </w:rPr>
        <w:t>/index.css"</w:t>
      </w:r>
    </w:p>
    <w:p w14:paraId="582A84D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  media="screen"</w:t>
      </w:r>
    </w:p>
    <w:p w14:paraId="723683B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/&gt;</w:t>
      </w:r>
    </w:p>
    <w:p w14:paraId="3068075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&lt;script type="text/</w:t>
      </w:r>
      <w:proofErr w:type="spellStart"/>
      <w:r w:rsidRPr="00994BB3">
        <w:rPr>
          <w:lang w:val="en-US"/>
        </w:rPr>
        <w:t>javascript</w:t>
      </w:r>
      <w:proofErr w:type="spellEnd"/>
      <w:r w:rsidRPr="00994BB3">
        <w:rPr>
          <w:lang w:val="en-US"/>
        </w:rPr>
        <w:t xml:space="preserve">" </w:t>
      </w:r>
      <w:proofErr w:type="spellStart"/>
      <w:r w:rsidRPr="00994BB3">
        <w:rPr>
          <w:lang w:val="en-US"/>
        </w:rPr>
        <w:t>src</w:t>
      </w:r>
      <w:proofErr w:type="spellEnd"/>
      <w:r w:rsidRPr="00994BB3">
        <w:rPr>
          <w:lang w:val="en-US"/>
        </w:rPr>
        <w:t>="JS/index.js"&gt;&lt;/script&gt;</w:t>
      </w:r>
    </w:p>
    <w:p w14:paraId="21EEFBE9" w14:textId="77777777" w:rsidR="00994BB3" w:rsidRPr="00994BB3" w:rsidRDefault="00994BB3" w:rsidP="00994BB3">
      <w:r w:rsidRPr="00994BB3">
        <w:rPr>
          <w:lang w:val="en-US"/>
        </w:rPr>
        <w:t xml:space="preserve">    </w:t>
      </w:r>
      <w:r w:rsidRPr="00994BB3">
        <w:t>&lt;</w:t>
      </w:r>
      <w:proofErr w:type="spellStart"/>
      <w:r w:rsidRPr="00994BB3">
        <w:t>title</w:t>
      </w:r>
      <w:proofErr w:type="spellEnd"/>
      <w:r w:rsidRPr="00994BB3">
        <w:t>&gt;Atividade Desenvolvimento web&lt;/</w:t>
      </w:r>
      <w:proofErr w:type="spellStart"/>
      <w:r w:rsidRPr="00994BB3">
        <w:t>title</w:t>
      </w:r>
      <w:proofErr w:type="spellEnd"/>
      <w:r w:rsidRPr="00994BB3">
        <w:t>&gt;</w:t>
      </w:r>
    </w:p>
    <w:p w14:paraId="6842E8EB" w14:textId="77777777" w:rsidR="00994BB3" w:rsidRPr="00994BB3" w:rsidRDefault="00994BB3" w:rsidP="00994BB3">
      <w:pPr>
        <w:rPr>
          <w:lang w:val="en-US"/>
        </w:rPr>
      </w:pPr>
      <w:r w:rsidRPr="00994BB3">
        <w:t xml:space="preserve">  </w:t>
      </w:r>
      <w:r w:rsidRPr="00994BB3">
        <w:rPr>
          <w:lang w:val="en-US"/>
        </w:rPr>
        <w:t>&lt;/head&gt;</w:t>
      </w:r>
    </w:p>
    <w:p w14:paraId="69EE5FF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&lt;body&gt;</w:t>
      </w:r>
    </w:p>
    <w:p w14:paraId="78E3F2A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</w:t>
      </w:r>
      <w:proofErr w:type="gramStart"/>
      <w:r w:rsidRPr="00994BB3">
        <w:rPr>
          <w:lang w:val="en-US"/>
        </w:rPr>
        <w:t>&lt;!--</w:t>
      </w:r>
      <w:proofErr w:type="gramEnd"/>
      <w:r w:rsidRPr="00994BB3">
        <w:rPr>
          <w:lang w:val="en-US"/>
        </w:rPr>
        <w:t>Nome: Willian Ferreira Gomes Aguilar</w:t>
      </w:r>
    </w:p>
    <w:p w14:paraId="5BE0B06E" w14:textId="77777777" w:rsidR="00994BB3" w:rsidRPr="00994BB3" w:rsidRDefault="00994BB3" w:rsidP="00994BB3">
      <w:r w:rsidRPr="00994BB3">
        <w:rPr>
          <w:lang w:val="en-US"/>
        </w:rPr>
        <w:t xml:space="preserve">        </w:t>
      </w:r>
      <w:r w:rsidRPr="00994BB3">
        <w:t>RU: 4976233</w:t>
      </w:r>
    </w:p>
    <w:p w14:paraId="55DD5BFA" w14:textId="77777777" w:rsidR="00994BB3" w:rsidRPr="00994BB3" w:rsidRDefault="00994BB3" w:rsidP="00994BB3">
      <w:r w:rsidRPr="00994BB3">
        <w:t>    --&gt;</w:t>
      </w:r>
    </w:p>
    <w:p w14:paraId="281E74DE" w14:textId="77777777" w:rsidR="00994BB3" w:rsidRPr="00994BB3" w:rsidRDefault="00994BB3" w:rsidP="00994BB3">
      <w:r w:rsidRPr="00994BB3">
        <w:t>    &lt;header&gt;</w:t>
      </w:r>
    </w:p>
    <w:p w14:paraId="33762378" w14:textId="77777777" w:rsidR="00994BB3" w:rsidRPr="00994BB3" w:rsidRDefault="00994BB3" w:rsidP="00994BB3">
      <w:r w:rsidRPr="00994BB3">
        <w:t xml:space="preserve">      </w:t>
      </w:r>
      <w:proofErr w:type="gramStart"/>
      <w:r w:rsidRPr="00994BB3">
        <w:t>&lt;!--</w:t>
      </w:r>
      <w:proofErr w:type="gramEnd"/>
      <w:r w:rsidRPr="00994BB3">
        <w:t xml:space="preserve"> Fazendo a barra de navegação --&gt;</w:t>
      </w:r>
    </w:p>
    <w:p w14:paraId="563B7C9F" w14:textId="77777777" w:rsidR="00994BB3" w:rsidRPr="00994BB3" w:rsidRDefault="00994BB3" w:rsidP="00994BB3">
      <w:pPr>
        <w:rPr>
          <w:lang w:val="en-US"/>
        </w:rPr>
      </w:pPr>
      <w:r w:rsidRPr="00994BB3">
        <w:t xml:space="preserve">      </w:t>
      </w:r>
      <w:proofErr w:type="gramStart"/>
      <w:r w:rsidRPr="00994BB3">
        <w:rPr>
          <w:lang w:val="en-US"/>
        </w:rPr>
        <w:t>&lt;!--</w:t>
      </w:r>
      <w:proofErr w:type="gramEnd"/>
      <w:r w:rsidRPr="00994BB3">
        <w:rPr>
          <w:lang w:val="en-US"/>
        </w:rPr>
        <w:t xml:space="preserve"> nav com display flex e com space-between --&gt;</w:t>
      </w:r>
    </w:p>
    <w:p w14:paraId="4328CB49" w14:textId="77777777" w:rsidR="00994BB3" w:rsidRPr="00994BB3" w:rsidRDefault="00994BB3" w:rsidP="00994BB3">
      <w:r w:rsidRPr="00994BB3">
        <w:rPr>
          <w:lang w:val="en-US"/>
        </w:rPr>
        <w:t xml:space="preserve">      </w:t>
      </w:r>
      <w:r w:rsidRPr="00994BB3">
        <w:t>&lt;</w:t>
      </w:r>
      <w:proofErr w:type="spellStart"/>
      <w:r w:rsidRPr="00994BB3">
        <w:t>nav</w:t>
      </w:r>
      <w:proofErr w:type="spellEnd"/>
      <w:r w:rsidRPr="00994BB3">
        <w:t xml:space="preserve"> </w:t>
      </w:r>
      <w:proofErr w:type="spellStart"/>
      <w:r w:rsidRPr="00994BB3">
        <w:t>class</w:t>
      </w:r>
      <w:proofErr w:type="spellEnd"/>
      <w:r w:rsidRPr="00994BB3">
        <w:t>="</w:t>
      </w:r>
      <w:proofErr w:type="spellStart"/>
      <w:r w:rsidRPr="00994BB3">
        <w:t>nav</w:t>
      </w:r>
      <w:proofErr w:type="spellEnd"/>
      <w:r w:rsidRPr="00994BB3">
        <w:t>"&gt;</w:t>
      </w:r>
    </w:p>
    <w:p w14:paraId="0F0B7C19" w14:textId="77777777" w:rsidR="00994BB3" w:rsidRPr="00994BB3" w:rsidRDefault="00994BB3" w:rsidP="00994BB3">
      <w:r w:rsidRPr="00994BB3">
        <w:t xml:space="preserve">        </w:t>
      </w:r>
      <w:proofErr w:type="gramStart"/>
      <w:r w:rsidRPr="00994BB3">
        <w:t>&lt;!--</w:t>
      </w:r>
      <w:proofErr w:type="gramEnd"/>
      <w:r w:rsidRPr="00994BB3">
        <w:t xml:space="preserve"> Elemento que ficará no começo do </w:t>
      </w:r>
      <w:proofErr w:type="spellStart"/>
      <w:r w:rsidRPr="00994BB3">
        <w:t>nav</w:t>
      </w:r>
      <w:proofErr w:type="spellEnd"/>
      <w:r w:rsidRPr="00994BB3">
        <w:t xml:space="preserve"> --&gt;</w:t>
      </w:r>
    </w:p>
    <w:p w14:paraId="46A496FC" w14:textId="77777777" w:rsidR="00994BB3" w:rsidRPr="00994BB3" w:rsidRDefault="00994BB3" w:rsidP="00994BB3">
      <w:r w:rsidRPr="00994BB3">
        <w:t>        &lt;</w:t>
      </w:r>
      <w:proofErr w:type="spellStart"/>
      <w:r w:rsidRPr="00994BB3">
        <w:t>span</w:t>
      </w:r>
      <w:proofErr w:type="spellEnd"/>
      <w:r w:rsidRPr="00994BB3">
        <w:t>&gt; Portifólio&lt;/</w:t>
      </w:r>
      <w:proofErr w:type="spellStart"/>
      <w:r w:rsidRPr="00994BB3">
        <w:t>span</w:t>
      </w:r>
      <w:proofErr w:type="spellEnd"/>
      <w:r w:rsidRPr="00994BB3">
        <w:t>&gt;</w:t>
      </w:r>
    </w:p>
    <w:p w14:paraId="33411B76" w14:textId="77777777" w:rsidR="00994BB3" w:rsidRPr="00994BB3" w:rsidRDefault="00994BB3" w:rsidP="00994BB3">
      <w:r w:rsidRPr="00994BB3">
        <w:t xml:space="preserve">        </w:t>
      </w:r>
      <w:proofErr w:type="gramStart"/>
      <w:r w:rsidRPr="00994BB3">
        <w:t>&lt;!--</w:t>
      </w:r>
      <w:proofErr w:type="gramEnd"/>
      <w:r w:rsidRPr="00994BB3">
        <w:t xml:space="preserve"> Elementos que estão no centro da </w:t>
      </w:r>
      <w:proofErr w:type="spellStart"/>
      <w:r w:rsidRPr="00994BB3">
        <w:t>nav</w:t>
      </w:r>
      <w:proofErr w:type="spellEnd"/>
      <w:r w:rsidRPr="00994BB3">
        <w:t xml:space="preserve"> --&gt;</w:t>
      </w:r>
    </w:p>
    <w:p w14:paraId="63C75681" w14:textId="77777777" w:rsidR="00994BB3" w:rsidRPr="00994BB3" w:rsidRDefault="00994BB3" w:rsidP="00994BB3">
      <w:pPr>
        <w:rPr>
          <w:lang w:val="en-US"/>
        </w:rPr>
      </w:pPr>
      <w:r w:rsidRPr="00994BB3">
        <w:t xml:space="preserve">        </w:t>
      </w:r>
      <w:r w:rsidRPr="00994BB3">
        <w:rPr>
          <w:lang w:val="en-US"/>
        </w:rPr>
        <w:t>&lt;div&gt;</w:t>
      </w:r>
    </w:p>
    <w:p w14:paraId="714E8E7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        &lt;a class="center-nav" </w:t>
      </w:r>
      <w:proofErr w:type="spellStart"/>
      <w:r w:rsidRPr="00994BB3">
        <w:rPr>
          <w:lang w:val="en-US"/>
        </w:rPr>
        <w:t>href</w:t>
      </w:r>
      <w:proofErr w:type="spellEnd"/>
      <w:r w:rsidRPr="00994BB3">
        <w:rPr>
          <w:lang w:val="en-US"/>
        </w:rPr>
        <w:t>="index.html"&gt;Home &lt;/a&gt;</w:t>
      </w:r>
    </w:p>
    <w:p w14:paraId="6DBD6CBC" w14:textId="77777777" w:rsidR="00994BB3" w:rsidRPr="00994BB3" w:rsidRDefault="00994BB3" w:rsidP="00994BB3">
      <w:r w:rsidRPr="00994BB3">
        <w:rPr>
          <w:lang w:val="en-US"/>
        </w:rPr>
        <w:t xml:space="preserve">          </w:t>
      </w:r>
      <w:r w:rsidRPr="00994BB3">
        <w:t xml:space="preserve">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="integrantes.html"&gt;Integrantes &lt;/a&gt;</w:t>
      </w:r>
    </w:p>
    <w:p w14:paraId="170156F8" w14:textId="77777777" w:rsidR="00994BB3" w:rsidRPr="00994BB3" w:rsidRDefault="00994BB3" w:rsidP="00994BB3">
      <w:r w:rsidRPr="00994BB3">
        <w:t xml:space="preserve">         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="sobre.html"&gt;Sobre o Projeto &lt;/a&gt;</w:t>
      </w:r>
    </w:p>
    <w:p w14:paraId="29722683" w14:textId="77777777" w:rsidR="00994BB3" w:rsidRPr="00994BB3" w:rsidRDefault="00994BB3" w:rsidP="00994BB3">
      <w:r w:rsidRPr="00994BB3">
        <w:t xml:space="preserve">          &lt;a </w:t>
      </w:r>
      <w:proofErr w:type="spellStart"/>
      <w:r w:rsidRPr="00994BB3">
        <w:t>class</w:t>
      </w:r>
      <w:proofErr w:type="spellEnd"/>
      <w:r w:rsidRPr="00994BB3">
        <w:t>="center-</w:t>
      </w:r>
      <w:proofErr w:type="spellStart"/>
      <w:r w:rsidRPr="00994BB3">
        <w:t>nav</w:t>
      </w:r>
      <w:proofErr w:type="spellEnd"/>
      <w:r w:rsidRPr="00994BB3">
        <w:t xml:space="preserve">" </w:t>
      </w:r>
      <w:proofErr w:type="spellStart"/>
      <w:r w:rsidRPr="00994BB3">
        <w:t>href</w:t>
      </w:r>
      <w:proofErr w:type="spellEnd"/>
      <w:r w:rsidRPr="00994BB3">
        <w:t>="tarefas.html"&gt;Tarefas &lt;/a&gt;</w:t>
      </w:r>
    </w:p>
    <w:p w14:paraId="1B3C2ED5" w14:textId="77777777" w:rsidR="00994BB3" w:rsidRPr="00994BB3" w:rsidRDefault="00994BB3" w:rsidP="00994BB3">
      <w:r w:rsidRPr="00994BB3">
        <w:t>        &lt;/</w:t>
      </w:r>
      <w:proofErr w:type="spellStart"/>
      <w:r w:rsidRPr="00994BB3">
        <w:t>div</w:t>
      </w:r>
      <w:proofErr w:type="spellEnd"/>
      <w:r w:rsidRPr="00994BB3">
        <w:t>&gt;</w:t>
      </w:r>
    </w:p>
    <w:p w14:paraId="6EDD608A" w14:textId="77777777" w:rsidR="00994BB3" w:rsidRPr="00994BB3" w:rsidRDefault="00994BB3" w:rsidP="00994BB3">
      <w:r w:rsidRPr="00994BB3">
        <w:t>      &lt;/</w:t>
      </w:r>
      <w:proofErr w:type="spellStart"/>
      <w:r w:rsidRPr="00994BB3">
        <w:t>nav</w:t>
      </w:r>
      <w:proofErr w:type="spellEnd"/>
      <w:r w:rsidRPr="00994BB3">
        <w:t>&gt;</w:t>
      </w:r>
    </w:p>
    <w:p w14:paraId="3DCD930E" w14:textId="77777777" w:rsidR="00994BB3" w:rsidRPr="00994BB3" w:rsidRDefault="00994BB3" w:rsidP="00994BB3">
      <w:r w:rsidRPr="00994BB3">
        <w:t>    &lt;/header&gt;</w:t>
      </w:r>
    </w:p>
    <w:p w14:paraId="128F62EB" w14:textId="77777777" w:rsidR="00994BB3" w:rsidRPr="00994BB3" w:rsidRDefault="00994BB3" w:rsidP="00994BB3"/>
    <w:p w14:paraId="21D29B41" w14:textId="77777777" w:rsidR="00994BB3" w:rsidRPr="00994BB3" w:rsidRDefault="00994BB3" w:rsidP="00994BB3">
      <w:r w:rsidRPr="00994BB3">
        <w:t xml:space="preserve">    </w:t>
      </w:r>
      <w:proofErr w:type="gramStart"/>
      <w:r w:rsidRPr="00994BB3">
        <w:t>&lt;!--</w:t>
      </w:r>
      <w:proofErr w:type="gramEnd"/>
      <w:r w:rsidRPr="00994BB3">
        <w:t xml:space="preserve"> classe container para criar um display grid de duas colunas na tela --&gt;</w:t>
      </w:r>
    </w:p>
    <w:p w14:paraId="279AC3D6" w14:textId="77777777" w:rsidR="00994BB3" w:rsidRPr="00994BB3" w:rsidRDefault="00994BB3" w:rsidP="00994BB3">
      <w:pPr>
        <w:rPr>
          <w:lang w:val="en-US"/>
        </w:rPr>
      </w:pPr>
      <w:r w:rsidRPr="00994BB3">
        <w:t xml:space="preserve">    </w:t>
      </w:r>
      <w:r w:rsidRPr="00994BB3">
        <w:rPr>
          <w:lang w:val="en-US"/>
        </w:rPr>
        <w:t>&lt;div class="</w:t>
      </w:r>
      <w:proofErr w:type="spellStart"/>
      <w:r w:rsidRPr="00994BB3">
        <w:rPr>
          <w:lang w:val="en-US"/>
        </w:rPr>
        <w:t>tarefas</w:t>
      </w:r>
      <w:proofErr w:type="spellEnd"/>
      <w:r w:rsidRPr="00994BB3">
        <w:rPr>
          <w:lang w:val="en-US"/>
        </w:rPr>
        <w:t>"&gt;</w:t>
      </w:r>
    </w:p>
    <w:p w14:paraId="7757BD8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  &lt;table&gt;</w:t>
      </w:r>
    </w:p>
    <w:p w14:paraId="7C10087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    &lt;tr&gt;</w:t>
      </w:r>
    </w:p>
    <w:p w14:paraId="0E219E44" w14:textId="77777777" w:rsidR="00994BB3" w:rsidRPr="00994BB3" w:rsidRDefault="00994BB3" w:rsidP="00994BB3">
      <w:r w:rsidRPr="00994BB3">
        <w:rPr>
          <w:lang w:val="en-US"/>
        </w:rPr>
        <w:t xml:space="preserve">          </w:t>
      </w:r>
      <w:r w:rsidRPr="00994BB3">
        <w:t>&lt;</w:t>
      </w:r>
      <w:proofErr w:type="spellStart"/>
      <w:r w:rsidRPr="00994BB3">
        <w:t>td</w:t>
      </w:r>
      <w:proofErr w:type="spellEnd"/>
      <w:r w:rsidRPr="00994BB3">
        <w:t>&gt;&lt;h2&gt;Nome&lt;/h2&gt;&lt;/</w:t>
      </w:r>
      <w:proofErr w:type="spellStart"/>
      <w:r w:rsidRPr="00994BB3">
        <w:t>td</w:t>
      </w:r>
      <w:proofErr w:type="spellEnd"/>
      <w:r w:rsidRPr="00994BB3">
        <w:t>&gt;</w:t>
      </w:r>
    </w:p>
    <w:p w14:paraId="3AC152DF" w14:textId="77777777" w:rsidR="00994BB3" w:rsidRPr="00994BB3" w:rsidRDefault="00994BB3" w:rsidP="00994BB3">
      <w:r w:rsidRPr="00994BB3">
        <w:t>          &lt;</w:t>
      </w:r>
      <w:proofErr w:type="spellStart"/>
      <w:r w:rsidRPr="00994BB3">
        <w:t>td</w:t>
      </w:r>
      <w:proofErr w:type="spellEnd"/>
      <w:r w:rsidRPr="00994BB3">
        <w:t>&gt;&lt;h2&gt;Ru&lt;/h2&gt;&lt;/</w:t>
      </w:r>
      <w:proofErr w:type="spellStart"/>
      <w:r w:rsidRPr="00994BB3">
        <w:t>td</w:t>
      </w:r>
      <w:proofErr w:type="spellEnd"/>
      <w:r w:rsidRPr="00994BB3">
        <w:t>&gt;</w:t>
      </w:r>
    </w:p>
    <w:p w14:paraId="25950962" w14:textId="77777777" w:rsidR="00994BB3" w:rsidRPr="00994BB3" w:rsidRDefault="00994BB3" w:rsidP="00994BB3">
      <w:r w:rsidRPr="00994BB3">
        <w:t>          &lt;</w:t>
      </w:r>
      <w:proofErr w:type="spellStart"/>
      <w:r w:rsidRPr="00994BB3">
        <w:t>td</w:t>
      </w:r>
      <w:proofErr w:type="spellEnd"/>
      <w:r w:rsidRPr="00994BB3">
        <w:t>&gt;&lt;h2&gt;tarefa&lt;/h2&gt;&lt;/</w:t>
      </w:r>
      <w:proofErr w:type="spellStart"/>
      <w:r w:rsidRPr="00994BB3">
        <w:t>td</w:t>
      </w:r>
      <w:proofErr w:type="spellEnd"/>
      <w:r w:rsidRPr="00994BB3">
        <w:t>&gt;</w:t>
      </w:r>
    </w:p>
    <w:p w14:paraId="6195BC4E" w14:textId="77777777" w:rsidR="00994BB3" w:rsidRPr="00994BB3" w:rsidRDefault="00994BB3" w:rsidP="00994BB3">
      <w:r w:rsidRPr="00994BB3">
        <w:t>        &lt;/</w:t>
      </w:r>
      <w:proofErr w:type="spellStart"/>
      <w:r w:rsidRPr="00994BB3">
        <w:t>tr</w:t>
      </w:r>
      <w:proofErr w:type="spellEnd"/>
      <w:r w:rsidRPr="00994BB3">
        <w:t>&gt;</w:t>
      </w:r>
    </w:p>
    <w:p w14:paraId="4865F605" w14:textId="77777777" w:rsidR="00994BB3" w:rsidRPr="00994BB3" w:rsidRDefault="00994BB3" w:rsidP="00994BB3">
      <w:r w:rsidRPr="00994BB3">
        <w:t>        &lt;</w:t>
      </w:r>
      <w:proofErr w:type="spellStart"/>
      <w:r w:rsidRPr="00994BB3">
        <w:t>tr</w:t>
      </w:r>
      <w:proofErr w:type="spellEnd"/>
      <w:r w:rsidRPr="00994BB3">
        <w:t>&gt;</w:t>
      </w:r>
    </w:p>
    <w:p w14:paraId="0A9BF70F" w14:textId="77777777" w:rsidR="00994BB3" w:rsidRPr="00994BB3" w:rsidRDefault="00994BB3" w:rsidP="00994BB3">
      <w:r w:rsidRPr="00994BB3">
        <w:t>          &lt;</w:t>
      </w:r>
      <w:proofErr w:type="spellStart"/>
      <w:r w:rsidRPr="00994BB3">
        <w:t>td</w:t>
      </w:r>
      <w:proofErr w:type="spellEnd"/>
      <w:r w:rsidRPr="00994BB3">
        <w:t>&gt;&lt;h2&gt;Willian Ferreira Gomes Aguilar&lt;/h2&gt;&lt;/</w:t>
      </w:r>
      <w:proofErr w:type="spellStart"/>
      <w:r w:rsidRPr="00994BB3">
        <w:t>td</w:t>
      </w:r>
      <w:proofErr w:type="spellEnd"/>
      <w:r w:rsidRPr="00994BB3">
        <w:t>&gt;</w:t>
      </w:r>
    </w:p>
    <w:p w14:paraId="1C61BABD" w14:textId="77777777" w:rsidR="00994BB3" w:rsidRPr="00994BB3" w:rsidRDefault="00994BB3" w:rsidP="00994BB3">
      <w:r w:rsidRPr="00994BB3">
        <w:t>          &lt;</w:t>
      </w:r>
      <w:proofErr w:type="spellStart"/>
      <w:r w:rsidRPr="00994BB3">
        <w:t>td</w:t>
      </w:r>
      <w:proofErr w:type="spellEnd"/>
      <w:r w:rsidRPr="00994BB3">
        <w:t>&gt;&lt;h2&gt;4976233&lt;/h2&gt;&lt;/</w:t>
      </w:r>
      <w:proofErr w:type="spellStart"/>
      <w:r w:rsidRPr="00994BB3">
        <w:t>td</w:t>
      </w:r>
      <w:proofErr w:type="spellEnd"/>
      <w:r w:rsidRPr="00994BB3">
        <w:t>&gt;</w:t>
      </w:r>
    </w:p>
    <w:p w14:paraId="6C45B8A7" w14:textId="77777777" w:rsidR="00994BB3" w:rsidRPr="00994BB3" w:rsidRDefault="00994BB3" w:rsidP="00994BB3">
      <w:r w:rsidRPr="00994BB3">
        <w:t>          &lt;</w:t>
      </w:r>
      <w:proofErr w:type="spellStart"/>
      <w:r w:rsidRPr="00994BB3">
        <w:t>td</w:t>
      </w:r>
      <w:proofErr w:type="spellEnd"/>
      <w:r w:rsidRPr="00994BB3">
        <w:t>&gt;&lt;h2&gt;Responsável pelo projeto&lt;/h2&gt;&lt;/</w:t>
      </w:r>
      <w:proofErr w:type="spellStart"/>
      <w:r w:rsidRPr="00994BB3">
        <w:t>td</w:t>
      </w:r>
      <w:proofErr w:type="spellEnd"/>
      <w:r w:rsidRPr="00994BB3">
        <w:t>&gt;</w:t>
      </w:r>
    </w:p>
    <w:p w14:paraId="49C9D042" w14:textId="77777777" w:rsidR="00994BB3" w:rsidRPr="00994BB3" w:rsidRDefault="00994BB3" w:rsidP="00994BB3">
      <w:pPr>
        <w:rPr>
          <w:lang w:val="en-US"/>
        </w:rPr>
      </w:pPr>
      <w:r w:rsidRPr="00994BB3">
        <w:lastRenderedPageBreak/>
        <w:t xml:space="preserve">        </w:t>
      </w:r>
      <w:r w:rsidRPr="00994BB3">
        <w:rPr>
          <w:lang w:val="en-US"/>
        </w:rPr>
        <w:t>&lt;/tr&gt;</w:t>
      </w:r>
    </w:p>
    <w:p w14:paraId="5E475BE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  &lt;/table&gt;</w:t>
      </w:r>
    </w:p>
    <w:p w14:paraId="729D844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&lt;/div&gt;</w:t>
      </w:r>
    </w:p>
    <w:p w14:paraId="1FE8B66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 &lt;footer class="footer"&gt;</w:t>
      </w:r>
    </w:p>
    <w:p w14:paraId="3DAAEEE1" w14:textId="77777777" w:rsidR="00994BB3" w:rsidRPr="00994BB3" w:rsidRDefault="00994BB3" w:rsidP="00994BB3">
      <w:r w:rsidRPr="00994BB3">
        <w:rPr>
          <w:lang w:val="en-US"/>
        </w:rPr>
        <w:t xml:space="preserve">      </w:t>
      </w:r>
      <w:r w:rsidRPr="00994BB3">
        <w:t>&lt;h3&gt;Desenvolvido por Willian&lt;/h3&gt;</w:t>
      </w:r>
    </w:p>
    <w:p w14:paraId="619AF691" w14:textId="77777777" w:rsidR="00994BB3" w:rsidRPr="00994BB3" w:rsidRDefault="00994BB3" w:rsidP="00994BB3">
      <w:r w:rsidRPr="00994BB3">
        <w:t>    &lt;/</w:t>
      </w:r>
      <w:proofErr w:type="spellStart"/>
      <w:r w:rsidRPr="00994BB3">
        <w:t>footer</w:t>
      </w:r>
      <w:proofErr w:type="spellEnd"/>
      <w:r w:rsidRPr="00994BB3">
        <w:t>&gt;</w:t>
      </w:r>
    </w:p>
    <w:p w14:paraId="10F207CC" w14:textId="77777777" w:rsidR="00994BB3" w:rsidRPr="00994BB3" w:rsidRDefault="00994BB3" w:rsidP="00994BB3">
      <w:r w:rsidRPr="00994BB3">
        <w:t>  &lt;/body&gt;</w:t>
      </w:r>
    </w:p>
    <w:p w14:paraId="3021DEE6" w14:textId="77777777" w:rsidR="00994BB3" w:rsidRPr="00994BB3" w:rsidRDefault="00994BB3" w:rsidP="00994BB3">
      <w:r w:rsidRPr="00994BB3">
        <w:t>&lt;/</w:t>
      </w:r>
      <w:proofErr w:type="spellStart"/>
      <w:r w:rsidRPr="00994BB3">
        <w:t>html</w:t>
      </w:r>
      <w:proofErr w:type="spellEnd"/>
      <w:r w:rsidRPr="00994BB3">
        <w:t>&gt;</w:t>
      </w:r>
    </w:p>
    <w:p w14:paraId="1E70E377" w14:textId="77777777" w:rsidR="00994BB3" w:rsidRPr="00994BB3" w:rsidRDefault="00994BB3" w:rsidP="00994BB3"/>
    <w:p w14:paraId="1D7BBAF0" w14:textId="77777777" w:rsidR="00994BB3" w:rsidRPr="00994BB3" w:rsidRDefault="00994BB3" w:rsidP="00994BB3"/>
    <w:p w14:paraId="134F4EAD" w14:textId="77777777" w:rsidR="00113E38" w:rsidRDefault="00113E38" w:rsidP="00D21EFA">
      <w:pPr>
        <w:rPr>
          <w:b/>
          <w:bCs/>
        </w:rPr>
      </w:pPr>
    </w:p>
    <w:p w14:paraId="1E032593" w14:textId="347C9571" w:rsidR="00113E38" w:rsidRDefault="00113E38" w:rsidP="00D21EFA">
      <w:r>
        <w:rPr>
          <w:b/>
          <w:bCs/>
        </w:rPr>
        <w:t>CSS</w:t>
      </w:r>
    </w:p>
    <w:p w14:paraId="00676579" w14:textId="564D27C0" w:rsidR="00113E38" w:rsidRDefault="00113E38" w:rsidP="00D21EFA"/>
    <w:p w14:paraId="0394B642" w14:textId="77777777" w:rsidR="00994BB3" w:rsidRPr="00994BB3" w:rsidRDefault="00994BB3" w:rsidP="00994BB3">
      <w:r w:rsidRPr="00994BB3">
        <w:t xml:space="preserve">/*Estilizando a </w:t>
      </w:r>
      <w:proofErr w:type="spellStart"/>
      <w:r w:rsidRPr="00994BB3">
        <w:t>pagina</w:t>
      </w:r>
      <w:proofErr w:type="spellEnd"/>
      <w:r w:rsidRPr="00994BB3">
        <w:t xml:space="preserve"> inteira*/</w:t>
      </w:r>
    </w:p>
    <w:p w14:paraId="7B20AC88" w14:textId="77777777" w:rsidR="00994BB3" w:rsidRPr="00994BB3" w:rsidRDefault="00994BB3" w:rsidP="00994BB3">
      <w:r w:rsidRPr="00994BB3">
        <w:t>body {</w:t>
      </w:r>
    </w:p>
    <w:p w14:paraId="2F87E434" w14:textId="77777777" w:rsidR="00994BB3" w:rsidRPr="00994BB3" w:rsidRDefault="00994BB3" w:rsidP="00994BB3">
      <w:pPr>
        <w:rPr>
          <w:lang w:val="en-US"/>
        </w:rPr>
      </w:pPr>
      <w:r w:rsidRPr="00994BB3">
        <w:t xml:space="preserve">  </w:t>
      </w:r>
      <w:r w:rsidRPr="00994BB3">
        <w:rPr>
          <w:lang w:val="en-US"/>
        </w:rPr>
        <w:t>margin: 0;</w:t>
      </w:r>
    </w:p>
    <w:p w14:paraId="0B4A700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box-sizing: border-box;</w:t>
      </w:r>
    </w:p>
    <w:p w14:paraId="41B8FE9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background-color: </w:t>
      </w:r>
      <w:proofErr w:type="spellStart"/>
      <w:proofErr w:type="gramStart"/>
      <w:r w:rsidRPr="00994BB3">
        <w:rPr>
          <w:lang w:val="en-US"/>
        </w:rPr>
        <w:t>rgba</w:t>
      </w:r>
      <w:proofErr w:type="spellEnd"/>
      <w:r w:rsidRPr="00994BB3">
        <w:rPr>
          <w:lang w:val="en-US"/>
        </w:rPr>
        <w:t>(</w:t>
      </w:r>
      <w:proofErr w:type="gramEnd"/>
      <w:r w:rsidRPr="00994BB3">
        <w:rPr>
          <w:lang w:val="en-US"/>
        </w:rPr>
        <w:t>31, 36, 45, 1);</w:t>
      </w:r>
    </w:p>
    <w:p w14:paraId="710C6B6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font-family: "</w:t>
      </w:r>
      <w:proofErr w:type="spellStart"/>
      <w:r w:rsidRPr="00994BB3">
        <w:rPr>
          <w:lang w:val="en-US"/>
        </w:rPr>
        <w:t>Madimi</w:t>
      </w:r>
      <w:proofErr w:type="spellEnd"/>
      <w:r w:rsidRPr="00994BB3">
        <w:rPr>
          <w:lang w:val="en-US"/>
        </w:rPr>
        <w:t xml:space="preserve"> One", sans-serif;</w:t>
      </w:r>
    </w:p>
    <w:p w14:paraId="048057B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color: #ffff;</w:t>
      </w:r>
    </w:p>
    <w:p w14:paraId="4AB2859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100%;</w:t>
      </w:r>
    </w:p>
    <w:p w14:paraId="3DBABCF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100%;</w:t>
      </w:r>
    </w:p>
    <w:p w14:paraId="3FF0B09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0FB36EA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/*</w:t>
      </w:r>
      <w:proofErr w:type="spellStart"/>
      <w:r w:rsidRPr="00994BB3">
        <w:rPr>
          <w:lang w:val="en-US"/>
        </w:rPr>
        <w:t>Importando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fonte</w:t>
      </w:r>
      <w:proofErr w:type="spellEnd"/>
      <w:r w:rsidRPr="00994BB3">
        <w:rPr>
          <w:lang w:val="en-US"/>
        </w:rPr>
        <w:t xml:space="preserve"> do google fonts*/</w:t>
      </w:r>
    </w:p>
    <w:p w14:paraId="71A9597B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madimi</w:t>
      </w:r>
      <w:proofErr w:type="spellEnd"/>
      <w:proofErr w:type="gramEnd"/>
      <w:r w:rsidRPr="00994BB3">
        <w:rPr>
          <w:lang w:val="en-US"/>
        </w:rPr>
        <w:t>-one-regular {</w:t>
      </w:r>
    </w:p>
    <w:p w14:paraId="08DAA8D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font-family: "</w:t>
      </w:r>
      <w:proofErr w:type="spellStart"/>
      <w:r w:rsidRPr="00994BB3">
        <w:rPr>
          <w:lang w:val="en-US"/>
        </w:rPr>
        <w:t>Madimi</w:t>
      </w:r>
      <w:proofErr w:type="spellEnd"/>
      <w:r w:rsidRPr="00994BB3">
        <w:rPr>
          <w:lang w:val="en-US"/>
        </w:rPr>
        <w:t xml:space="preserve"> One", serif;</w:t>
      </w:r>
    </w:p>
    <w:p w14:paraId="478BFBF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font-weight: 400;</w:t>
      </w:r>
    </w:p>
    <w:p w14:paraId="604E5E5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font-style: normal;</w:t>
      </w:r>
    </w:p>
    <w:p w14:paraId="3985219E" w14:textId="77777777" w:rsidR="00994BB3" w:rsidRPr="00994BB3" w:rsidRDefault="00994BB3" w:rsidP="00994BB3">
      <w:r w:rsidRPr="00994BB3">
        <w:t>}</w:t>
      </w:r>
    </w:p>
    <w:p w14:paraId="43677C38" w14:textId="77777777" w:rsidR="00994BB3" w:rsidRPr="00994BB3" w:rsidRDefault="00994BB3" w:rsidP="00994BB3">
      <w:r w:rsidRPr="00994BB3">
        <w:t xml:space="preserve">/*criando a barra de navegação com display </w:t>
      </w:r>
      <w:proofErr w:type="spellStart"/>
      <w:r w:rsidRPr="00994BB3">
        <w:t>flex</w:t>
      </w:r>
      <w:proofErr w:type="spellEnd"/>
      <w:r w:rsidRPr="00994BB3">
        <w:t>*/</w:t>
      </w:r>
    </w:p>
    <w:p w14:paraId="741557A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.nav {</w:t>
      </w:r>
    </w:p>
    <w:p w14:paraId="71D1277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7FE3F33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space-between;</w:t>
      </w:r>
    </w:p>
    <w:p w14:paraId="66F78AD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4195EA3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row;</w:t>
      </w:r>
    </w:p>
    <w:p w14:paraId="2F471BD8" w14:textId="77777777" w:rsidR="00994BB3" w:rsidRPr="00994BB3" w:rsidRDefault="00994BB3" w:rsidP="00994BB3">
      <w:r w:rsidRPr="00994BB3">
        <w:rPr>
          <w:lang w:val="en-US"/>
        </w:rPr>
        <w:t xml:space="preserve">  </w:t>
      </w:r>
      <w:proofErr w:type="spellStart"/>
      <w:r w:rsidRPr="00994BB3">
        <w:t>padding</w:t>
      </w:r>
      <w:proofErr w:type="spellEnd"/>
      <w:r w:rsidRPr="00994BB3">
        <w:t>: 21px 30px;</w:t>
      </w:r>
    </w:p>
    <w:p w14:paraId="5603FB78" w14:textId="77777777" w:rsidR="00994BB3" w:rsidRPr="00994BB3" w:rsidRDefault="00994BB3" w:rsidP="00994BB3">
      <w:r w:rsidRPr="00994BB3">
        <w:t>}</w:t>
      </w:r>
    </w:p>
    <w:p w14:paraId="71D307CD" w14:textId="77777777" w:rsidR="00994BB3" w:rsidRPr="00994BB3" w:rsidRDefault="00994BB3" w:rsidP="00994BB3">
      <w:r w:rsidRPr="00994BB3">
        <w:t>/*Elementos do centro da barra de navegação*/</w:t>
      </w:r>
    </w:p>
    <w:p w14:paraId="47DF422D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.center</w:t>
      </w:r>
      <w:proofErr w:type="gramEnd"/>
      <w:r w:rsidRPr="00994BB3">
        <w:rPr>
          <w:lang w:val="en-US"/>
        </w:rPr>
        <w:t>-nav {</w:t>
      </w:r>
    </w:p>
    <w:p w14:paraId="5AFA982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color: white;</w:t>
      </w:r>
    </w:p>
    <w:p w14:paraId="5AAD02C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padding: 0 35px;</w:t>
      </w:r>
    </w:p>
    <w:p w14:paraId="3A4FDBD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font-size: 20px;</w:t>
      </w:r>
    </w:p>
    <w:p w14:paraId="24B0A6C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text-decoration: none;</w:t>
      </w:r>
    </w:p>
    <w:p w14:paraId="27FA456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474573F5" w14:textId="77777777" w:rsidR="00994BB3" w:rsidRPr="00994BB3" w:rsidRDefault="00994BB3" w:rsidP="00994BB3">
      <w:pPr>
        <w:rPr>
          <w:lang w:val="en-US"/>
        </w:rPr>
      </w:pPr>
    </w:p>
    <w:p w14:paraId="4E7E5B4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.nav span {</w:t>
      </w:r>
    </w:p>
    <w:p w14:paraId="6081053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font-size: 30px;</w:t>
      </w:r>
    </w:p>
    <w:p w14:paraId="50B10470" w14:textId="77777777" w:rsidR="00994BB3" w:rsidRPr="00994BB3" w:rsidRDefault="00994BB3" w:rsidP="00994BB3">
      <w:r w:rsidRPr="00994BB3">
        <w:rPr>
          <w:lang w:val="en-US"/>
        </w:rPr>
        <w:t xml:space="preserve">  </w:t>
      </w:r>
      <w:r w:rsidRPr="00994BB3">
        <w:t xml:space="preserve">color: </w:t>
      </w:r>
      <w:proofErr w:type="spellStart"/>
      <w:proofErr w:type="gramStart"/>
      <w:r w:rsidRPr="00994BB3">
        <w:t>rgba</w:t>
      </w:r>
      <w:proofErr w:type="spellEnd"/>
      <w:r w:rsidRPr="00994BB3">
        <w:t>(</w:t>
      </w:r>
      <w:proofErr w:type="gramEnd"/>
      <w:r w:rsidRPr="00994BB3">
        <w:t>103, 187, 255, 1);</w:t>
      </w:r>
    </w:p>
    <w:p w14:paraId="32041C26" w14:textId="77777777" w:rsidR="00994BB3" w:rsidRPr="00994BB3" w:rsidRDefault="00994BB3" w:rsidP="00994BB3">
      <w:r w:rsidRPr="00994BB3">
        <w:t>}</w:t>
      </w:r>
    </w:p>
    <w:p w14:paraId="62B8A103" w14:textId="77777777" w:rsidR="00994BB3" w:rsidRPr="00994BB3" w:rsidRDefault="00994BB3" w:rsidP="00994BB3"/>
    <w:p w14:paraId="6005EDAB" w14:textId="77777777" w:rsidR="00994BB3" w:rsidRPr="00994BB3" w:rsidRDefault="00994BB3" w:rsidP="00994BB3">
      <w:r w:rsidRPr="00994BB3">
        <w:lastRenderedPageBreak/>
        <w:t xml:space="preserve">/*Estilizando o botão do </w:t>
      </w:r>
      <w:proofErr w:type="spellStart"/>
      <w:r w:rsidRPr="00994BB3">
        <w:t>github</w:t>
      </w:r>
      <w:proofErr w:type="spellEnd"/>
      <w:r w:rsidRPr="00994BB3">
        <w:t>*/</w:t>
      </w:r>
    </w:p>
    <w:p w14:paraId="5E7BA371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.button</w:t>
      </w:r>
      <w:proofErr w:type="gramEnd"/>
      <w:r w:rsidRPr="00994BB3">
        <w:rPr>
          <w:lang w:val="en-US"/>
        </w:rPr>
        <w:t>-link {</w:t>
      </w:r>
    </w:p>
    <w:p w14:paraId="483A1C9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78678DF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37BE370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175158B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50%;</w:t>
      </w:r>
    </w:p>
    <w:p w14:paraId="26C52A2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60px;</w:t>
      </w:r>
    </w:p>
    <w:p w14:paraId="74EF643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text-decoration: none;</w:t>
      </w:r>
    </w:p>
    <w:p w14:paraId="1EE5C0A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color: black;</w:t>
      </w:r>
    </w:p>
    <w:p w14:paraId="6F1D3CA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background-color: white;</w:t>
      </w:r>
    </w:p>
    <w:p w14:paraId="4FACDF6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border-radius: 16px;</w:t>
      </w:r>
    </w:p>
    <w:p w14:paraId="3602913D" w14:textId="77777777" w:rsidR="00994BB3" w:rsidRPr="00994BB3" w:rsidRDefault="00994BB3" w:rsidP="00994BB3">
      <w:r w:rsidRPr="00994BB3">
        <w:rPr>
          <w:lang w:val="en-US"/>
        </w:rPr>
        <w:t xml:space="preserve">  </w:t>
      </w:r>
      <w:proofErr w:type="spellStart"/>
      <w:r w:rsidRPr="00994BB3">
        <w:t>margin</w:t>
      </w:r>
      <w:proofErr w:type="spellEnd"/>
      <w:r w:rsidRPr="00994BB3">
        <w:t>-top: 10px;</w:t>
      </w:r>
    </w:p>
    <w:p w14:paraId="1B8A9473" w14:textId="77777777" w:rsidR="00994BB3" w:rsidRPr="00994BB3" w:rsidRDefault="00994BB3" w:rsidP="00994BB3">
      <w:r w:rsidRPr="00994BB3">
        <w:t>}</w:t>
      </w:r>
    </w:p>
    <w:p w14:paraId="2E6DB79A" w14:textId="77777777" w:rsidR="00994BB3" w:rsidRPr="00994BB3" w:rsidRDefault="00994BB3" w:rsidP="00994BB3"/>
    <w:p w14:paraId="42294EC9" w14:textId="77777777" w:rsidR="00994BB3" w:rsidRPr="00994BB3" w:rsidRDefault="00994BB3" w:rsidP="00994BB3">
      <w:r w:rsidRPr="00994BB3">
        <w:t xml:space="preserve">/*definindo a </w:t>
      </w:r>
      <w:proofErr w:type="spellStart"/>
      <w:r w:rsidRPr="00994BB3">
        <w:t>pagina</w:t>
      </w:r>
      <w:proofErr w:type="spellEnd"/>
      <w:r w:rsidRPr="00994BB3">
        <w:t xml:space="preserve"> com duas colunas */</w:t>
      </w:r>
    </w:p>
    <w:p w14:paraId="45C04591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integrantes</w:t>
      </w:r>
      <w:proofErr w:type="spellEnd"/>
      <w:proofErr w:type="gramEnd"/>
      <w:r w:rsidRPr="00994BB3">
        <w:rPr>
          <w:lang w:val="en-US"/>
        </w:rPr>
        <w:t xml:space="preserve"> {</w:t>
      </w:r>
    </w:p>
    <w:p w14:paraId="7C39AFA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display: flex;</w:t>
      </w:r>
    </w:p>
    <w:p w14:paraId="4C13992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</w:t>
      </w:r>
    </w:p>
    <w:p w14:paraId="26E7CCD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100vh;</w:t>
      </w:r>
    </w:p>
    <w:p w14:paraId="25A9C26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7C94882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6938B8C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column;</w:t>
      </w:r>
    </w:p>
    <w:p w14:paraId="40159E8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padding: 50px</w:t>
      </w:r>
    </w:p>
    <w:p w14:paraId="186EB08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6975FF15" w14:textId="77777777" w:rsidR="00994BB3" w:rsidRPr="00994BB3" w:rsidRDefault="00994BB3" w:rsidP="00994BB3">
      <w:pPr>
        <w:rPr>
          <w:lang w:val="en-US"/>
        </w:rPr>
      </w:pPr>
    </w:p>
    <w:p w14:paraId="6EC7A7A3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.index</w:t>
      </w:r>
      <w:proofErr w:type="gramEnd"/>
      <w:r w:rsidRPr="00994BB3">
        <w:rPr>
          <w:lang w:val="en-US"/>
        </w:rPr>
        <w:t xml:space="preserve"> {</w:t>
      </w:r>
    </w:p>
    <w:p w14:paraId="7C76FE5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7C083F9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</w:t>
      </w:r>
    </w:p>
    <w:p w14:paraId="637DA5E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100vh;</w:t>
      </w:r>
    </w:p>
    <w:p w14:paraId="665190F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6233209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5E76C215" w14:textId="77777777" w:rsidR="00994BB3" w:rsidRPr="00994BB3" w:rsidRDefault="00994BB3" w:rsidP="00994BB3">
      <w:r w:rsidRPr="00994BB3">
        <w:rPr>
          <w:lang w:val="en-US"/>
        </w:rPr>
        <w:t xml:space="preserve">  </w:t>
      </w:r>
      <w:proofErr w:type="spellStart"/>
      <w:r w:rsidRPr="00994BB3">
        <w:t>flex-direction</w:t>
      </w:r>
      <w:proofErr w:type="spellEnd"/>
      <w:r w:rsidRPr="00994BB3">
        <w:t xml:space="preserve">: </w:t>
      </w:r>
      <w:proofErr w:type="spellStart"/>
      <w:r w:rsidRPr="00994BB3">
        <w:t>column</w:t>
      </w:r>
      <w:proofErr w:type="spellEnd"/>
      <w:r w:rsidRPr="00994BB3">
        <w:t>;</w:t>
      </w:r>
    </w:p>
    <w:p w14:paraId="0D008F6D" w14:textId="77777777" w:rsidR="00994BB3" w:rsidRPr="00994BB3" w:rsidRDefault="00994BB3" w:rsidP="00994BB3">
      <w:r w:rsidRPr="00994BB3">
        <w:t>}</w:t>
      </w:r>
    </w:p>
    <w:p w14:paraId="698AFC5F" w14:textId="77777777" w:rsidR="00994BB3" w:rsidRPr="00994BB3" w:rsidRDefault="00994BB3" w:rsidP="00994BB3"/>
    <w:p w14:paraId="1400B60F" w14:textId="77777777" w:rsidR="00994BB3" w:rsidRPr="00994BB3" w:rsidRDefault="00994BB3" w:rsidP="00994BB3">
      <w:r w:rsidRPr="00994BB3">
        <w:t xml:space="preserve">/*Lado direito da </w:t>
      </w:r>
      <w:proofErr w:type="spellStart"/>
      <w:r w:rsidRPr="00994BB3">
        <w:t>pagina</w:t>
      </w:r>
      <w:proofErr w:type="spellEnd"/>
      <w:r w:rsidRPr="00994BB3">
        <w:t xml:space="preserve"> */</w:t>
      </w:r>
    </w:p>
    <w:p w14:paraId="7A55265A" w14:textId="77777777" w:rsidR="00994BB3" w:rsidRPr="00994BB3" w:rsidRDefault="00994BB3" w:rsidP="00994BB3"/>
    <w:p w14:paraId="2FAD40C9" w14:textId="77777777" w:rsidR="00994BB3" w:rsidRPr="00994BB3" w:rsidRDefault="00994BB3" w:rsidP="00994BB3">
      <w:r w:rsidRPr="00994BB3">
        <w:t xml:space="preserve">/*Estilizando o </w:t>
      </w:r>
      <w:proofErr w:type="spellStart"/>
      <w:r w:rsidRPr="00994BB3">
        <w:t>titulo'hobbys</w:t>
      </w:r>
      <w:proofErr w:type="spellEnd"/>
      <w:r w:rsidRPr="00994BB3">
        <w:t xml:space="preserve">' com o </w:t>
      </w:r>
      <w:proofErr w:type="spellStart"/>
      <w:r w:rsidRPr="00994BB3">
        <w:t>conteudo</w:t>
      </w:r>
      <w:proofErr w:type="spellEnd"/>
      <w:r w:rsidRPr="00994BB3">
        <w:t xml:space="preserve"> abaixo dele */</w:t>
      </w:r>
    </w:p>
    <w:p w14:paraId="249B1CB0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hobbys</w:t>
      </w:r>
      <w:proofErr w:type="spellEnd"/>
      <w:proofErr w:type="gramEnd"/>
      <w:r w:rsidRPr="00994BB3">
        <w:rPr>
          <w:lang w:val="en-US"/>
        </w:rPr>
        <w:t xml:space="preserve"> {</w:t>
      </w:r>
    </w:p>
    <w:p w14:paraId="6DA8523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padding-top: 30px;</w:t>
      </w:r>
    </w:p>
    <w:p w14:paraId="6D6716B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26DF6BB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6434CB8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column;</w:t>
      </w:r>
    </w:p>
    <w:p w14:paraId="58702D9D" w14:textId="77777777" w:rsidR="00994BB3" w:rsidRPr="00994BB3" w:rsidRDefault="00994BB3" w:rsidP="00994BB3">
      <w:r w:rsidRPr="00994BB3">
        <w:rPr>
          <w:lang w:val="en-US"/>
        </w:rPr>
        <w:t xml:space="preserve">  </w:t>
      </w:r>
      <w:proofErr w:type="spellStart"/>
      <w:r w:rsidRPr="00994BB3">
        <w:t>align-items</w:t>
      </w:r>
      <w:proofErr w:type="spellEnd"/>
      <w:r w:rsidRPr="00994BB3">
        <w:t>: center;</w:t>
      </w:r>
    </w:p>
    <w:p w14:paraId="6292D5BF" w14:textId="77777777" w:rsidR="00994BB3" w:rsidRPr="00994BB3" w:rsidRDefault="00994BB3" w:rsidP="00994BB3">
      <w:r w:rsidRPr="00994BB3">
        <w:t>}</w:t>
      </w:r>
    </w:p>
    <w:p w14:paraId="361EE7F0" w14:textId="77777777" w:rsidR="00994BB3" w:rsidRPr="00994BB3" w:rsidRDefault="00994BB3" w:rsidP="00994BB3">
      <w:r w:rsidRPr="00994BB3">
        <w:t xml:space="preserve">/*colocando os </w:t>
      </w:r>
      <w:proofErr w:type="spellStart"/>
      <w:r w:rsidRPr="00994BB3">
        <w:t>items</w:t>
      </w:r>
      <w:proofErr w:type="spellEnd"/>
      <w:r w:rsidRPr="00994BB3">
        <w:t xml:space="preserve"> abaixo do </w:t>
      </w:r>
      <w:proofErr w:type="spellStart"/>
      <w:r w:rsidRPr="00994BB3">
        <w:t>titulo'hobbys</w:t>
      </w:r>
      <w:proofErr w:type="spellEnd"/>
      <w:r w:rsidRPr="00994BB3">
        <w:t>' */</w:t>
      </w:r>
    </w:p>
    <w:p w14:paraId="5AB4BD13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hobbys</w:t>
      </w:r>
      <w:proofErr w:type="spellEnd"/>
      <w:proofErr w:type="gramEnd"/>
      <w:r w:rsidRPr="00994BB3">
        <w:rPr>
          <w:lang w:val="en-US"/>
        </w:rPr>
        <w:t>-items {</w:t>
      </w:r>
    </w:p>
    <w:p w14:paraId="62C6686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70A023D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row;</w:t>
      </w:r>
    </w:p>
    <w:p w14:paraId="4A8BC29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gap: 68px;</w:t>
      </w:r>
    </w:p>
    <w:p w14:paraId="6EB468B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1A2293E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lastRenderedPageBreak/>
        <w:t>  align-items: end;</w:t>
      </w:r>
    </w:p>
    <w:p w14:paraId="3B916B0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color: </w:t>
      </w:r>
      <w:proofErr w:type="spellStart"/>
      <w:proofErr w:type="gramStart"/>
      <w:r w:rsidRPr="00994BB3">
        <w:rPr>
          <w:lang w:val="en-US"/>
        </w:rPr>
        <w:t>rgba</w:t>
      </w:r>
      <w:proofErr w:type="spellEnd"/>
      <w:r w:rsidRPr="00994BB3">
        <w:rPr>
          <w:lang w:val="en-US"/>
        </w:rPr>
        <w:t>(</w:t>
      </w:r>
      <w:proofErr w:type="gramEnd"/>
      <w:r w:rsidRPr="00994BB3">
        <w:rPr>
          <w:lang w:val="en-US"/>
        </w:rPr>
        <w:t>103, 187, 255, 1);</w:t>
      </w:r>
    </w:p>
    <w:p w14:paraId="54C3980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6EAD0083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.items</w:t>
      </w:r>
      <w:proofErr w:type="gramEnd"/>
      <w:r w:rsidRPr="00994BB3">
        <w:rPr>
          <w:lang w:val="en-US"/>
        </w:rPr>
        <w:t>-cols {</w:t>
      </w:r>
    </w:p>
    <w:p w14:paraId="7DF9A0F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6CA11BD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column;</w:t>
      </w:r>
    </w:p>
    <w:p w14:paraId="7BB5E789" w14:textId="77777777" w:rsidR="00994BB3" w:rsidRPr="00994BB3" w:rsidRDefault="00994BB3" w:rsidP="00994BB3">
      <w:r w:rsidRPr="00994BB3">
        <w:t>}</w:t>
      </w:r>
    </w:p>
    <w:p w14:paraId="0C806A49" w14:textId="77777777" w:rsidR="00994BB3" w:rsidRPr="00994BB3" w:rsidRDefault="00994BB3" w:rsidP="00994BB3">
      <w:r w:rsidRPr="00994BB3">
        <w:t xml:space="preserve">/*Estilização da formação com display </w:t>
      </w:r>
      <w:proofErr w:type="spellStart"/>
      <w:r w:rsidRPr="00994BB3">
        <w:t>flex</w:t>
      </w:r>
      <w:proofErr w:type="spellEnd"/>
      <w:r w:rsidRPr="00994BB3">
        <w:t xml:space="preserve"> */</w:t>
      </w:r>
    </w:p>
    <w:p w14:paraId="357A1B35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formacao</w:t>
      </w:r>
      <w:proofErr w:type="spellEnd"/>
      <w:proofErr w:type="gramEnd"/>
      <w:r w:rsidRPr="00994BB3">
        <w:rPr>
          <w:lang w:val="en-US"/>
        </w:rPr>
        <w:t>-center {</w:t>
      </w:r>
    </w:p>
    <w:p w14:paraId="28728BE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4D6F14D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column;</w:t>
      </w:r>
    </w:p>
    <w:p w14:paraId="397F146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margin-bottom: 30vh;</w:t>
      </w:r>
    </w:p>
    <w:p w14:paraId="5B3DC7B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padding: 168px 100px;</w:t>
      </w:r>
    </w:p>
    <w:p w14:paraId="6C24C38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line-height: 22px;</w:t>
      </w:r>
    </w:p>
    <w:p w14:paraId="596ED7E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100vh;</w:t>
      </w:r>
    </w:p>
    <w:p w14:paraId="0C5DB77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02546EC8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formacao</w:t>
      </w:r>
      <w:proofErr w:type="spellEnd"/>
      <w:proofErr w:type="gramEnd"/>
      <w:r w:rsidRPr="00994BB3">
        <w:rPr>
          <w:lang w:val="en-US"/>
        </w:rPr>
        <w:t>-items {</w:t>
      </w:r>
    </w:p>
    <w:p w14:paraId="7C2AAF9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0CA02CC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row;</w:t>
      </w:r>
    </w:p>
    <w:p w14:paraId="77E17EF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gap: 30px;</w:t>
      </w:r>
    </w:p>
    <w:p w14:paraId="20D0B2E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2CB10EA5" w14:textId="77777777" w:rsidR="00994BB3" w:rsidRPr="00994BB3" w:rsidRDefault="00994BB3" w:rsidP="00994BB3"/>
    <w:p w14:paraId="1F8B8F42" w14:textId="77777777" w:rsidR="00994BB3" w:rsidRPr="00994BB3" w:rsidRDefault="00994BB3" w:rsidP="00994BB3">
      <w:r w:rsidRPr="00994BB3">
        <w:t xml:space="preserve">/*definindo o tamanho dos inputs, </w:t>
      </w:r>
      <w:proofErr w:type="spellStart"/>
      <w:r w:rsidRPr="00994BB3">
        <w:t>button</w:t>
      </w:r>
      <w:proofErr w:type="spellEnd"/>
      <w:r w:rsidRPr="00994BB3">
        <w:t xml:space="preserve"> e </w:t>
      </w:r>
      <w:proofErr w:type="spellStart"/>
      <w:r w:rsidRPr="00994BB3">
        <w:t>textarea</w:t>
      </w:r>
      <w:proofErr w:type="spellEnd"/>
      <w:r w:rsidRPr="00994BB3">
        <w:t xml:space="preserve"> */</w:t>
      </w:r>
    </w:p>
    <w:p w14:paraId="48039D1C" w14:textId="77777777" w:rsidR="00994BB3" w:rsidRPr="00994BB3" w:rsidRDefault="00994BB3" w:rsidP="00994BB3"/>
    <w:p w14:paraId="4DAF159C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tarefas</w:t>
      </w:r>
      <w:proofErr w:type="spellEnd"/>
      <w:proofErr w:type="gramEnd"/>
      <w:r w:rsidRPr="00994BB3">
        <w:rPr>
          <w:lang w:val="en-US"/>
        </w:rPr>
        <w:t xml:space="preserve"> {</w:t>
      </w:r>
    </w:p>
    <w:p w14:paraId="50DCE4B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100%;</w:t>
      </w:r>
    </w:p>
    <w:p w14:paraId="453F925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300px;</w:t>
      </w:r>
    </w:p>
    <w:p w14:paraId="32DE7E4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1C9F661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2A1CB40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2A3386C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15C63B0A" w14:textId="77777777" w:rsidR="00994BB3" w:rsidRPr="00994BB3" w:rsidRDefault="00994BB3" w:rsidP="00994BB3">
      <w:pPr>
        <w:rPr>
          <w:lang w:val="en-US"/>
        </w:rPr>
      </w:pPr>
    </w:p>
    <w:p w14:paraId="70D3B1B1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tarefas</w:t>
      </w:r>
      <w:proofErr w:type="spellEnd"/>
      <w:proofErr w:type="gramEnd"/>
      <w:r w:rsidRPr="00994BB3">
        <w:rPr>
          <w:lang w:val="en-US"/>
        </w:rPr>
        <w:t xml:space="preserve"> table {</w:t>
      </w:r>
    </w:p>
    <w:p w14:paraId="0454C2F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50%;</w:t>
      </w:r>
    </w:p>
    <w:p w14:paraId="42C78A4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margin-top: 20px;</w:t>
      </w:r>
    </w:p>
    <w:p w14:paraId="7C10300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1410BC18" w14:textId="77777777" w:rsidR="00994BB3" w:rsidRPr="00994BB3" w:rsidRDefault="00994BB3" w:rsidP="00994BB3">
      <w:pPr>
        <w:rPr>
          <w:lang w:val="en-US"/>
        </w:rPr>
      </w:pPr>
    </w:p>
    <w:p w14:paraId="610C95F2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tarefas</w:t>
      </w:r>
      <w:proofErr w:type="spellEnd"/>
      <w:proofErr w:type="gram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th</w:t>
      </w:r>
      <w:proofErr w:type="spellEnd"/>
      <w:r w:rsidRPr="00994BB3">
        <w:rPr>
          <w:lang w:val="en-US"/>
        </w:rPr>
        <w:t>,</w:t>
      </w:r>
    </w:p>
    <w:p w14:paraId="3AE14BB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td {</w:t>
      </w:r>
    </w:p>
    <w:p w14:paraId="70228D6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border: 1px solid #999;</w:t>
      </w:r>
    </w:p>
    <w:p w14:paraId="7897DE7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padding: 12px;</w:t>
      </w:r>
    </w:p>
    <w:p w14:paraId="753F709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text-align: left;</w:t>
      </w:r>
    </w:p>
    <w:p w14:paraId="1DCF7BEB" w14:textId="77777777" w:rsidR="00994BB3" w:rsidRPr="00994BB3" w:rsidRDefault="00994BB3" w:rsidP="00994BB3">
      <w:r w:rsidRPr="00994BB3">
        <w:rPr>
          <w:lang w:val="en-US"/>
        </w:rPr>
        <w:t xml:space="preserve">  </w:t>
      </w:r>
      <w:proofErr w:type="spellStart"/>
      <w:r w:rsidRPr="00994BB3">
        <w:t>font-size</w:t>
      </w:r>
      <w:proofErr w:type="spellEnd"/>
      <w:r w:rsidRPr="00994BB3">
        <w:t>: 18px; /* Tamanho semelhante ao h2 */</w:t>
      </w:r>
    </w:p>
    <w:p w14:paraId="3BD1B439" w14:textId="77777777" w:rsidR="00994BB3" w:rsidRPr="00994BB3" w:rsidRDefault="00994BB3" w:rsidP="00994BB3">
      <w:r w:rsidRPr="00994BB3">
        <w:t>}</w:t>
      </w:r>
    </w:p>
    <w:p w14:paraId="76FBBDFA" w14:textId="77777777" w:rsidR="00994BB3" w:rsidRPr="00994BB3" w:rsidRDefault="00994BB3" w:rsidP="00994BB3"/>
    <w:p w14:paraId="32B426C4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sobre</w:t>
      </w:r>
      <w:proofErr w:type="spellEnd"/>
      <w:proofErr w:type="gramEnd"/>
      <w:r w:rsidRPr="00994BB3">
        <w:rPr>
          <w:lang w:val="en-US"/>
        </w:rPr>
        <w:t xml:space="preserve"> {</w:t>
      </w:r>
    </w:p>
    <w:p w14:paraId="44400C4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display: flex;</w:t>
      </w:r>
    </w:p>
    <w:p w14:paraId="6824399D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</w:t>
      </w:r>
    </w:p>
    <w:p w14:paraId="50C327D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100vh;</w:t>
      </w:r>
    </w:p>
    <w:p w14:paraId="69DCE50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5A4A5F8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lastRenderedPageBreak/>
        <w:t>  align-items: center;</w:t>
      </w:r>
    </w:p>
    <w:p w14:paraId="723ED9A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column;</w:t>
      </w:r>
    </w:p>
    <w:p w14:paraId="7030332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padding: 50px</w:t>
      </w:r>
    </w:p>
    <w:p w14:paraId="04266F01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517D3023" w14:textId="77777777" w:rsidR="00994BB3" w:rsidRPr="00994BB3" w:rsidRDefault="00994BB3" w:rsidP="00994BB3">
      <w:pPr>
        <w:rPr>
          <w:lang w:val="en-US"/>
        </w:rPr>
      </w:pPr>
    </w:p>
    <w:p w14:paraId="4AAC8016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</w:t>
      </w:r>
      <w:proofErr w:type="spellStart"/>
      <w:r w:rsidRPr="00994BB3">
        <w:rPr>
          <w:lang w:val="en-US"/>
        </w:rPr>
        <w:t>tecnologias</w:t>
      </w:r>
      <w:proofErr w:type="spellEnd"/>
      <w:proofErr w:type="gramEnd"/>
      <w:r w:rsidRPr="00994BB3">
        <w:rPr>
          <w:lang w:val="en-US"/>
        </w:rPr>
        <w:t xml:space="preserve"> {</w:t>
      </w:r>
    </w:p>
    <w:p w14:paraId="56BAAFD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52F9DCB8" w14:textId="77777777" w:rsidR="00994BB3" w:rsidRPr="00994BB3" w:rsidRDefault="00994BB3" w:rsidP="00994BB3">
      <w:pPr>
        <w:rPr>
          <w:u w:val="single"/>
          <w:lang w:val="en-US"/>
        </w:rPr>
      </w:pPr>
      <w:r w:rsidRPr="00994BB3">
        <w:rPr>
          <w:lang w:val="en-US"/>
        </w:rPr>
        <w:t>  flex-direction: row;</w:t>
      </w:r>
    </w:p>
    <w:p w14:paraId="56956F7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100%;</w:t>
      </w:r>
    </w:p>
    <w:p w14:paraId="3DE1DBEE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 justify-content: center;</w:t>
      </w:r>
    </w:p>
    <w:p w14:paraId="1CBF200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6B3CECA8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1B4FDEBF" w14:textId="77777777" w:rsidR="00994BB3" w:rsidRPr="00994BB3" w:rsidRDefault="00994BB3" w:rsidP="00994BB3">
      <w:pPr>
        <w:rPr>
          <w:lang w:val="en-US"/>
        </w:rPr>
      </w:pPr>
    </w:p>
    <w:p w14:paraId="622106A6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.items</w:t>
      </w:r>
      <w:proofErr w:type="gramEnd"/>
      <w:r w:rsidRPr="00994BB3">
        <w:rPr>
          <w:lang w:val="en-US"/>
        </w:rPr>
        <w:t>-</w:t>
      </w:r>
      <w:proofErr w:type="spellStart"/>
      <w:r w:rsidRPr="00994BB3">
        <w:rPr>
          <w:lang w:val="en-US"/>
        </w:rPr>
        <w:t>tecnologias</w:t>
      </w:r>
      <w:proofErr w:type="spellEnd"/>
      <w:r w:rsidRPr="00994BB3">
        <w:rPr>
          <w:lang w:val="en-US"/>
        </w:rPr>
        <w:t xml:space="preserve"> {</w:t>
      </w:r>
    </w:p>
    <w:p w14:paraId="2808F02A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79F2374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flex-direction: column;</w:t>
      </w:r>
    </w:p>
    <w:p w14:paraId="5C3F6539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071B3206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align-items: center;</w:t>
      </w:r>
    </w:p>
    <w:p w14:paraId="395ABC6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68FA023F" w14:textId="77777777" w:rsidR="00994BB3" w:rsidRPr="00994BB3" w:rsidRDefault="00994BB3" w:rsidP="00994BB3">
      <w:pPr>
        <w:rPr>
          <w:lang w:val="en-US"/>
        </w:rPr>
      </w:pPr>
    </w:p>
    <w:p w14:paraId="5A351462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.items</w:t>
      </w:r>
      <w:proofErr w:type="gramEnd"/>
      <w:r w:rsidRPr="00994BB3">
        <w:rPr>
          <w:lang w:val="en-US"/>
        </w:rPr>
        <w:t>-</w:t>
      </w:r>
      <w:proofErr w:type="spellStart"/>
      <w:r w:rsidRPr="00994BB3">
        <w:rPr>
          <w:lang w:val="en-US"/>
        </w:rPr>
        <w:t>tecnologias</w:t>
      </w:r>
      <w:proofErr w:type="spellEnd"/>
      <w:r w:rsidRPr="00994BB3">
        <w:rPr>
          <w:lang w:val="en-US"/>
        </w:rPr>
        <w:t xml:space="preserve"> </w:t>
      </w:r>
      <w:proofErr w:type="spellStart"/>
      <w:r w:rsidRPr="00994BB3">
        <w:rPr>
          <w:lang w:val="en-US"/>
        </w:rPr>
        <w:t>img</w:t>
      </w:r>
      <w:proofErr w:type="spellEnd"/>
      <w:r w:rsidRPr="00994BB3">
        <w:rPr>
          <w:lang w:val="en-US"/>
        </w:rPr>
        <w:t xml:space="preserve"> {</w:t>
      </w:r>
    </w:p>
    <w:p w14:paraId="415BEA37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20%;</w:t>
      </w:r>
    </w:p>
    <w:p w14:paraId="7E35080F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}</w:t>
      </w:r>
    </w:p>
    <w:p w14:paraId="53831D9C" w14:textId="77777777" w:rsidR="00994BB3" w:rsidRPr="00994BB3" w:rsidRDefault="00994BB3" w:rsidP="00994BB3">
      <w:pPr>
        <w:rPr>
          <w:lang w:val="en-US"/>
        </w:rPr>
      </w:pPr>
    </w:p>
    <w:p w14:paraId="6813D4BE" w14:textId="77777777" w:rsidR="00994BB3" w:rsidRPr="00994BB3" w:rsidRDefault="00994BB3" w:rsidP="00994BB3">
      <w:pPr>
        <w:rPr>
          <w:lang w:val="en-US"/>
        </w:rPr>
      </w:pPr>
      <w:proofErr w:type="gramStart"/>
      <w:r w:rsidRPr="00994BB3">
        <w:rPr>
          <w:lang w:val="en-US"/>
        </w:rPr>
        <w:t>.footer</w:t>
      </w:r>
      <w:proofErr w:type="gramEnd"/>
      <w:r w:rsidRPr="00994BB3">
        <w:rPr>
          <w:lang w:val="en-US"/>
        </w:rPr>
        <w:t xml:space="preserve"> {</w:t>
      </w:r>
    </w:p>
    <w:p w14:paraId="5BD56C84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position: absolute;</w:t>
      </w:r>
    </w:p>
    <w:p w14:paraId="25B0E895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bottom: 0;</w:t>
      </w:r>
    </w:p>
    <w:p w14:paraId="0ED773CC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width: 100%;</w:t>
      </w:r>
    </w:p>
    <w:p w14:paraId="7A82208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height: 40px;</w:t>
      </w:r>
    </w:p>
    <w:p w14:paraId="6D2645C3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 xml:space="preserve">  background-color: </w:t>
      </w:r>
      <w:proofErr w:type="spellStart"/>
      <w:proofErr w:type="gramStart"/>
      <w:r w:rsidRPr="00994BB3">
        <w:rPr>
          <w:lang w:val="en-US"/>
        </w:rPr>
        <w:t>rgba</w:t>
      </w:r>
      <w:proofErr w:type="spellEnd"/>
      <w:r w:rsidRPr="00994BB3">
        <w:rPr>
          <w:lang w:val="en-US"/>
        </w:rPr>
        <w:t>(</w:t>
      </w:r>
      <w:proofErr w:type="gramEnd"/>
      <w:r w:rsidRPr="00994BB3">
        <w:rPr>
          <w:lang w:val="en-US"/>
        </w:rPr>
        <w:t>103, 187, 255, 1);</w:t>
      </w:r>
    </w:p>
    <w:p w14:paraId="704F3390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color: white;</w:t>
      </w:r>
    </w:p>
    <w:p w14:paraId="297A008B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display: flex;</w:t>
      </w:r>
    </w:p>
    <w:p w14:paraId="48739742" w14:textId="77777777" w:rsidR="00994BB3" w:rsidRPr="00994BB3" w:rsidRDefault="00994BB3" w:rsidP="00994BB3">
      <w:pPr>
        <w:rPr>
          <w:lang w:val="en-US"/>
        </w:rPr>
      </w:pPr>
      <w:r w:rsidRPr="00994BB3">
        <w:rPr>
          <w:lang w:val="en-US"/>
        </w:rPr>
        <w:t>  justify-content: center;</w:t>
      </w:r>
    </w:p>
    <w:p w14:paraId="157E92C0" w14:textId="77777777" w:rsidR="00994BB3" w:rsidRPr="00994BB3" w:rsidRDefault="00994BB3" w:rsidP="00994BB3">
      <w:r w:rsidRPr="00994BB3">
        <w:rPr>
          <w:lang w:val="en-US"/>
        </w:rPr>
        <w:t xml:space="preserve">  </w:t>
      </w:r>
      <w:proofErr w:type="spellStart"/>
      <w:r w:rsidRPr="00994BB3">
        <w:t>align-items</w:t>
      </w:r>
      <w:proofErr w:type="spellEnd"/>
      <w:r w:rsidRPr="00994BB3">
        <w:t>: center;</w:t>
      </w:r>
    </w:p>
    <w:p w14:paraId="33D08613" w14:textId="77777777" w:rsidR="00994BB3" w:rsidRPr="00994BB3" w:rsidRDefault="00994BB3" w:rsidP="00994BB3">
      <w:pPr>
        <w:rPr>
          <w:b/>
          <w:bCs/>
        </w:rPr>
      </w:pPr>
      <w:r w:rsidRPr="00994BB3">
        <w:t>}</w:t>
      </w:r>
    </w:p>
    <w:p w14:paraId="61B454D3" w14:textId="77777777" w:rsidR="00994BB3" w:rsidRPr="00994BB3" w:rsidRDefault="00994BB3" w:rsidP="00994BB3">
      <w:pPr>
        <w:rPr>
          <w:b/>
          <w:bCs/>
        </w:rPr>
      </w:pPr>
    </w:p>
    <w:p w14:paraId="3786DC66" w14:textId="0AD40A1D" w:rsidR="00D21EFA" w:rsidRPr="00113E38" w:rsidRDefault="00D21EFA" w:rsidP="00994BB3">
      <w:pPr>
        <w:rPr>
          <w:b/>
          <w:bCs/>
          <w:highlight w:val="yellow"/>
        </w:rPr>
      </w:pPr>
    </w:p>
    <w:sectPr w:rsidR="00D21EFA" w:rsidRPr="00113E38" w:rsidSect="00CC712C">
      <w:footerReference w:type="first" r:id="rId9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8A91" w14:textId="77777777" w:rsidR="00C944E1" w:rsidRDefault="00C944E1">
      <w:r>
        <w:separator/>
      </w:r>
    </w:p>
  </w:endnote>
  <w:endnote w:type="continuationSeparator" w:id="0">
    <w:p w14:paraId="5A841A36" w14:textId="77777777" w:rsidR="00C944E1" w:rsidRDefault="00C9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1E07C" w14:textId="77777777" w:rsidR="00C944E1" w:rsidRDefault="00C944E1">
      <w:r>
        <w:separator/>
      </w:r>
    </w:p>
  </w:footnote>
  <w:footnote w:type="continuationSeparator" w:id="0">
    <w:p w14:paraId="2532B88E" w14:textId="77777777" w:rsidR="00C944E1" w:rsidRDefault="00C94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335"/>
    <w:multiLevelType w:val="multilevel"/>
    <w:tmpl w:val="E31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7615D"/>
    <w:multiLevelType w:val="multilevel"/>
    <w:tmpl w:val="D60E69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4"/>
  </w:num>
  <w:num w:numId="2" w16cid:durableId="1967422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10"/>
  </w:num>
  <w:num w:numId="4" w16cid:durableId="1921712463">
    <w:abstractNumId w:val="9"/>
  </w:num>
  <w:num w:numId="5" w16cid:durableId="1257595568">
    <w:abstractNumId w:val="12"/>
  </w:num>
  <w:num w:numId="6" w16cid:durableId="1061176272">
    <w:abstractNumId w:val="11"/>
  </w:num>
  <w:num w:numId="7" w16cid:durableId="2055545869">
    <w:abstractNumId w:val="6"/>
  </w:num>
  <w:num w:numId="8" w16cid:durableId="678311730">
    <w:abstractNumId w:val="4"/>
  </w:num>
  <w:num w:numId="9" w16cid:durableId="769399148">
    <w:abstractNumId w:val="13"/>
  </w:num>
  <w:num w:numId="10" w16cid:durableId="929703721">
    <w:abstractNumId w:val="7"/>
  </w:num>
  <w:num w:numId="11" w16cid:durableId="95829665">
    <w:abstractNumId w:val="14"/>
  </w:num>
  <w:num w:numId="12" w16cid:durableId="8739230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4"/>
  </w:num>
  <w:num w:numId="14" w16cid:durableId="1546870570">
    <w:abstractNumId w:val="14"/>
  </w:num>
  <w:num w:numId="15" w16cid:durableId="1975671257">
    <w:abstractNumId w:val="1"/>
  </w:num>
  <w:num w:numId="16" w16cid:durableId="289746511">
    <w:abstractNumId w:val="14"/>
  </w:num>
  <w:num w:numId="17" w16cid:durableId="1513492744">
    <w:abstractNumId w:val="14"/>
  </w:num>
  <w:num w:numId="18" w16cid:durableId="994719248">
    <w:abstractNumId w:val="14"/>
  </w:num>
  <w:num w:numId="19" w16cid:durableId="3111805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4"/>
  </w:num>
  <w:num w:numId="21" w16cid:durableId="1654408217">
    <w:abstractNumId w:val="8"/>
  </w:num>
  <w:num w:numId="22" w16cid:durableId="619260705">
    <w:abstractNumId w:val="5"/>
  </w:num>
  <w:num w:numId="23" w16cid:durableId="1723597540">
    <w:abstractNumId w:val="3"/>
  </w:num>
  <w:num w:numId="24" w16cid:durableId="366030359">
    <w:abstractNumId w:val="0"/>
  </w:num>
  <w:num w:numId="25" w16cid:durableId="60223104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86588"/>
    <w:rsid w:val="0009219B"/>
    <w:rsid w:val="000B6370"/>
    <w:rsid w:val="000F12FB"/>
    <w:rsid w:val="001003E0"/>
    <w:rsid w:val="00113E38"/>
    <w:rsid w:val="00130087"/>
    <w:rsid w:val="00130691"/>
    <w:rsid w:val="0013106F"/>
    <w:rsid w:val="00131F8C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44F6"/>
    <w:rsid w:val="002D5496"/>
    <w:rsid w:val="002E3CF2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12DA"/>
    <w:rsid w:val="003C2047"/>
    <w:rsid w:val="003C4AE9"/>
    <w:rsid w:val="003D09A9"/>
    <w:rsid w:val="003D2490"/>
    <w:rsid w:val="003E3CDC"/>
    <w:rsid w:val="003E3FBB"/>
    <w:rsid w:val="004148C8"/>
    <w:rsid w:val="004171A9"/>
    <w:rsid w:val="00422B6A"/>
    <w:rsid w:val="0042336B"/>
    <w:rsid w:val="0043150E"/>
    <w:rsid w:val="0045436F"/>
    <w:rsid w:val="0045563F"/>
    <w:rsid w:val="004762E9"/>
    <w:rsid w:val="00477837"/>
    <w:rsid w:val="00481830"/>
    <w:rsid w:val="00481F47"/>
    <w:rsid w:val="004A021F"/>
    <w:rsid w:val="004A67B2"/>
    <w:rsid w:val="004B3310"/>
    <w:rsid w:val="004D0F3D"/>
    <w:rsid w:val="004D2910"/>
    <w:rsid w:val="004F44EC"/>
    <w:rsid w:val="00506114"/>
    <w:rsid w:val="00516CE2"/>
    <w:rsid w:val="00517BDA"/>
    <w:rsid w:val="00543724"/>
    <w:rsid w:val="0055163A"/>
    <w:rsid w:val="00571DED"/>
    <w:rsid w:val="005725B0"/>
    <w:rsid w:val="00586208"/>
    <w:rsid w:val="005B7BCF"/>
    <w:rsid w:val="005E3B53"/>
    <w:rsid w:val="005E6BF4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90195"/>
    <w:rsid w:val="006B62EC"/>
    <w:rsid w:val="006C7007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2224"/>
    <w:rsid w:val="00874A2B"/>
    <w:rsid w:val="00875953"/>
    <w:rsid w:val="008766A4"/>
    <w:rsid w:val="00884E2C"/>
    <w:rsid w:val="00897204"/>
    <w:rsid w:val="008A6C31"/>
    <w:rsid w:val="008B2720"/>
    <w:rsid w:val="008B3B3F"/>
    <w:rsid w:val="008C192F"/>
    <w:rsid w:val="008D31F5"/>
    <w:rsid w:val="008E18F6"/>
    <w:rsid w:val="008F612E"/>
    <w:rsid w:val="00910F82"/>
    <w:rsid w:val="00914487"/>
    <w:rsid w:val="00920EEF"/>
    <w:rsid w:val="0096293C"/>
    <w:rsid w:val="0096411C"/>
    <w:rsid w:val="00972D90"/>
    <w:rsid w:val="009802F9"/>
    <w:rsid w:val="00994BB3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6D2D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B7E65"/>
    <w:rsid w:val="00AD155C"/>
    <w:rsid w:val="00AD49BD"/>
    <w:rsid w:val="00B01500"/>
    <w:rsid w:val="00B15222"/>
    <w:rsid w:val="00B30497"/>
    <w:rsid w:val="00B368F6"/>
    <w:rsid w:val="00B62DC3"/>
    <w:rsid w:val="00B7037A"/>
    <w:rsid w:val="00B86BEE"/>
    <w:rsid w:val="00BA41D3"/>
    <w:rsid w:val="00BB47D8"/>
    <w:rsid w:val="00BB4B7F"/>
    <w:rsid w:val="00BC00CE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7603C"/>
    <w:rsid w:val="00C8139C"/>
    <w:rsid w:val="00C861FC"/>
    <w:rsid w:val="00C944E1"/>
    <w:rsid w:val="00CA5AA6"/>
    <w:rsid w:val="00CA6FCD"/>
    <w:rsid w:val="00CB4AF4"/>
    <w:rsid w:val="00CC253E"/>
    <w:rsid w:val="00CC712C"/>
    <w:rsid w:val="00CC7216"/>
    <w:rsid w:val="00CD3BC4"/>
    <w:rsid w:val="00CE70EF"/>
    <w:rsid w:val="00CF3BEA"/>
    <w:rsid w:val="00CF625B"/>
    <w:rsid w:val="00D015AB"/>
    <w:rsid w:val="00D07FA1"/>
    <w:rsid w:val="00D21EFA"/>
    <w:rsid w:val="00D348B9"/>
    <w:rsid w:val="00D44020"/>
    <w:rsid w:val="00D55D22"/>
    <w:rsid w:val="00D56E97"/>
    <w:rsid w:val="00D80938"/>
    <w:rsid w:val="00D81C29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84FD3"/>
    <w:rsid w:val="00ED61A5"/>
    <w:rsid w:val="00EE289B"/>
    <w:rsid w:val="00EE63FE"/>
    <w:rsid w:val="00EF2960"/>
    <w:rsid w:val="00EF541B"/>
    <w:rsid w:val="00F05543"/>
    <w:rsid w:val="00F15DC4"/>
    <w:rsid w:val="00F16014"/>
    <w:rsid w:val="00F17EC5"/>
    <w:rsid w:val="00F248FE"/>
    <w:rsid w:val="00F2620B"/>
    <w:rsid w:val="00F466E8"/>
    <w:rsid w:val="00F51F42"/>
    <w:rsid w:val="00F73511"/>
    <w:rsid w:val="00F84B85"/>
    <w:rsid w:val="00F95DA6"/>
    <w:rsid w:val="00FA1EC0"/>
    <w:rsid w:val="00FD0A60"/>
    <w:rsid w:val="00FD3654"/>
    <w:rsid w:val="00FD4487"/>
    <w:rsid w:val="00FE3761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4</TotalTime>
  <Pages>11</Pages>
  <Words>1991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Willian Ferreira</cp:lastModifiedBy>
  <cp:revision>2</cp:revision>
  <cp:lastPrinted>2011-03-01T23:31:00Z</cp:lastPrinted>
  <dcterms:created xsi:type="dcterms:W3CDTF">2025-05-15T23:23:00Z</dcterms:created>
  <dcterms:modified xsi:type="dcterms:W3CDTF">2025-05-15T23:23:00Z</dcterms:modified>
</cp:coreProperties>
</file>